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2788" w14:textId="64BC53E6" w:rsidR="009C307A" w:rsidRPr="005F5F19" w:rsidRDefault="004B3C5B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Job Hiring Web</w:t>
      </w:r>
    </w:p>
    <w:p w14:paraId="49B572C2" w14:textId="77777777" w:rsidR="009C307A" w:rsidRPr="005F5F19" w:rsidRDefault="005D7695">
      <w:pPr>
        <w:pStyle w:val="Title"/>
        <w:jc w:val="right"/>
        <w:rPr>
          <w:rFonts w:ascii="Times New Roman" w:hAnsi="Times New Roman"/>
        </w:rPr>
      </w:pPr>
      <w:r w:rsidRPr="005F5F19">
        <w:rPr>
          <w:rFonts w:ascii="Times New Roman" w:hAnsi="Times New Roman"/>
        </w:rPr>
        <w:fldChar w:fldCharType="begin"/>
      </w:r>
      <w:r w:rsidRPr="005F5F19">
        <w:rPr>
          <w:rFonts w:ascii="Times New Roman" w:hAnsi="Times New Roman"/>
        </w:rPr>
        <w:instrText xml:space="preserve">title  \* Mergeformat </w:instrText>
      </w:r>
      <w:r w:rsidRPr="005F5F19">
        <w:rPr>
          <w:rFonts w:ascii="Times New Roman" w:hAnsi="Times New Roman"/>
        </w:rPr>
        <w:fldChar w:fldCharType="separate"/>
      </w:r>
      <w:r w:rsidR="00512FAF" w:rsidRPr="005F5F19">
        <w:rPr>
          <w:rFonts w:ascii="Times New Roman" w:hAnsi="Times New Roman"/>
        </w:rPr>
        <w:t>Use-Case Specification</w:t>
      </w:r>
      <w:r w:rsidRPr="005F5F19">
        <w:rPr>
          <w:rFonts w:ascii="Times New Roman" w:hAnsi="Times New Roman"/>
        </w:rPr>
        <w:fldChar w:fldCharType="end"/>
      </w:r>
    </w:p>
    <w:p w14:paraId="51005AF6" w14:textId="77777777" w:rsidR="009C307A" w:rsidRPr="005F5F19" w:rsidRDefault="009C307A">
      <w:pPr>
        <w:pStyle w:val="Title"/>
        <w:jc w:val="right"/>
        <w:rPr>
          <w:rFonts w:ascii="Times New Roman" w:hAnsi="Times New Roman"/>
        </w:rPr>
      </w:pPr>
    </w:p>
    <w:p w14:paraId="15AE6B15" w14:textId="12424C2A" w:rsidR="009C307A" w:rsidRPr="005F5F19" w:rsidRDefault="00630073">
      <w:pPr>
        <w:pStyle w:val="Title"/>
        <w:jc w:val="right"/>
        <w:rPr>
          <w:rFonts w:ascii="Times New Roman" w:hAnsi="Times New Roman"/>
          <w:sz w:val="28"/>
        </w:rPr>
      </w:pPr>
      <w:r w:rsidRPr="005F5F19">
        <w:rPr>
          <w:rFonts w:ascii="Times New Roman" w:hAnsi="Times New Roman"/>
          <w:sz w:val="28"/>
        </w:rPr>
        <w:t>Version 1.0</w:t>
      </w:r>
    </w:p>
    <w:p w14:paraId="5F4EC4B1" w14:textId="77777777" w:rsidR="009C307A" w:rsidRPr="005F5F19" w:rsidRDefault="009C307A"/>
    <w:p w14:paraId="0E1BAF9B" w14:textId="77777777" w:rsidR="009C307A" w:rsidRPr="005F5F19" w:rsidRDefault="009C307A"/>
    <w:p w14:paraId="572C8C2C" w14:textId="77777777" w:rsidR="009C307A" w:rsidRPr="005F5F19" w:rsidRDefault="009C307A">
      <w:pPr>
        <w:pStyle w:val="BodyText"/>
      </w:pPr>
    </w:p>
    <w:p w14:paraId="630A5D08" w14:textId="77777777" w:rsidR="009C307A" w:rsidRPr="005F5F19" w:rsidRDefault="009C307A">
      <w:pPr>
        <w:pStyle w:val="BodyText"/>
      </w:pPr>
    </w:p>
    <w:p w14:paraId="1F9FEF13" w14:textId="77777777" w:rsidR="009C307A" w:rsidRPr="005F5F19" w:rsidRDefault="009C307A">
      <w:pPr>
        <w:sectPr w:rsidR="009C307A" w:rsidRPr="005F5F1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5A36658" w14:textId="546A4BC3" w:rsidR="009C307A" w:rsidRPr="005F5F19" w:rsidRDefault="005047D6" w:rsidP="004D2965">
      <w:pPr>
        <w:pStyle w:val="Title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Lịch sử </w:t>
      </w:r>
      <w:r w:rsidR="004D2965">
        <w:rPr>
          <w:rFonts w:ascii="Times New Roman" w:hAnsi="Times New Roman"/>
        </w:rPr>
        <w:t xml:space="preserve">hiệu </w:t>
      </w:r>
      <w:r>
        <w:rPr>
          <w:rFonts w:ascii="Times New Roman" w:hAnsi="Times New Roman"/>
        </w:rPr>
        <w:t>chỉnh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5F5F19" w14:paraId="3E479FE3" w14:textId="77777777" w:rsidTr="0044628A">
        <w:tc>
          <w:tcPr>
            <w:tcW w:w="2304" w:type="dxa"/>
            <w:shd w:val="clear" w:color="auto" w:fill="F2F2F2" w:themeFill="background1" w:themeFillShade="F2"/>
          </w:tcPr>
          <w:p w14:paraId="789A31E1" w14:textId="77777777" w:rsidR="009C307A" w:rsidRPr="005F5F19" w:rsidRDefault="00630073">
            <w:pPr>
              <w:pStyle w:val="Tabletext"/>
              <w:jc w:val="center"/>
              <w:rPr>
                <w:b/>
                <w:szCs w:val="26"/>
              </w:rPr>
            </w:pPr>
            <w:r w:rsidRPr="005F5F19">
              <w:rPr>
                <w:b/>
                <w:szCs w:val="26"/>
              </w:rPr>
              <w:t>Date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14:paraId="4E7884DD" w14:textId="77777777" w:rsidR="009C307A" w:rsidRPr="005F5F19" w:rsidRDefault="00630073">
            <w:pPr>
              <w:pStyle w:val="Tabletext"/>
              <w:jc w:val="center"/>
              <w:rPr>
                <w:b/>
                <w:szCs w:val="26"/>
              </w:rPr>
            </w:pPr>
            <w:r w:rsidRPr="005F5F19">
              <w:rPr>
                <w:b/>
                <w:szCs w:val="26"/>
              </w:rPr>
              <w:t>Version</w:t>
            </w:r>
          </w:p>
        </w:tc>
        <w:tc>
          <w:tcPr>
            <w:tcW w:w="3744" w:type="dxa"/>
            <w:shd w:val="clear" w:color="auto" w:fill="F2F2F2" w:themeFill="background1" w:themeFillShade="F2"/>
          </w:tcPr>
          <w:p w14:paraId="008E0382" w14:textId="77777777" w:rsidR="009C307A" w:rsidRPr="005F5F19" w:rsidRDefault="00630073">
            <w:pPr>
              <w:pStyle w:val="Tabletext"/>
              <w:jc w:val="center"/>
              <w:rPr>
                <w:b/>
                <w:szCs w:val="26"/>
              </w:rPr>
            </w:pPr>
            <w:r w:rsidRPr="005F5F19">
              <w:rPr>
                <w:b/>
                <w:szCs w:val="26"/>
              </w:rPr>
              <w:t>Description</w:t>
            </w:r>
          </w:p>
        </w:tc>
        <w:tc>
          <w:tcPr>
            <w:tcW w:w="2304" w:type="dxa"/>
            <w:shd w:val="clear" w:color="auto" w:fill="F2F2F2" w:themeFill="background1" w:themeFillShade="F2"/>
          </w:tcPr>
          <w:p w14:paraId="632930F2" w14:textId="77777777" w:rsidR="009C307A" w:rsidRPr="005F5F19" w:rsidRDefault="00630073">
            <w:pPr>
              <w:pStyle w:val="Tabletext"/>
              <w:jc w:val="center"/>
              <w:rPr>
                <w:b/>
                <w:szCs w:val="26"/>
              </w:rPr>
            </w:pPr>
            <w:r w:rsidRPr="005F5F19">
              <w:rPr>
                <w:b/>
                <w:szCs w:val="26"/>
              </w:rPr>
              <w:t>Author</w:t>
            </w:r>
          </w:p>
        </w:tc>
      </w:tr>
      <w:tr w:rsidR="009C307A" w:rsidRPr="005F5F19" w14:paraId="52ADE37F" w14:textId="77777777">
        <w:tc>
          <w:tcPr>
            <w:tcW w:w="2304" w:type="dxa"/>
          </w:tcPr>
          <w:p w14:paraId="5CCDA2F3" w14:textId="33A788B7" w:rsidR="009C307A" w:rsidRPr="005F5F19" w:rsidRDefault="00B253E6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15/11/2022</w:t>
            </w:r>
          </w:p>
        </w:tc>
        <w:tc>
          <w:tcPr>
            <w:tcW w:w="1152" w:type="dxa"/>
          </w:tcPr>
          <w:p w14:paraId="57F13C29" w14:textId="350B9D78" w:rsidR="009C307A" w:rsidRPr="005F5F19" w:rsidRDefault="00B253E6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1.0</w:t>
            </w:r>
          </w:p>
        </w:tc>
        <w:tc>
          <w:tcPr>
            <w:tcW w:w="3744" w:type="dxa"/>
          </w:tcPr>
          <w:p w14:paraId="5C9DE2B6" w14:textId="69248E29" w:rsidR="009C307A" w:rsidRPr="005F5F19" w:rsidRDefault="005B710F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Phiên bản đầu tiên</w:t>
            </w:r>
          </w:p>
        </w:tc>
        <w:tc>
          <w:tcPr>
            <w:tcW w:w="2304" w:type="dxa"/>
          </w:tcPr>
          <w:p w14:paraId="300F3696" w14:textId="62AB28FD" w:rsidR="009C307A" w:rsidRPr="005F5F19" w:rsidRDefault="00B253E6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Lê Phước Đôn</w:t>
            </w:r>
          </w:p>
        </w:tc>
      </w:tr>
      <w:tr w:rsidR="00F45349" w:rsidRPr="005F5F19" w14:paraId="6050641C" w14:textId="77777777">
        <w:tc>
          <w:tcPr>
            <w:tcW w:w="2304" w:type="dxa"/>
          </w:tcPr>
          <w:p w14:paraId="73FD5228" w14:textId="5073D70B" w:rsidR="00F45349" w:rsidRPr="005F5F19" w:rsidRDefault="00F45349" w:rsidP="00F45349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24/11/2022</w:t>
            </w:r>
          </w:p>
        </w:tc>
        <w:tc>
          <w:tcPr>
            <w:tcW w:w="1152" w:type="dxa"/>
          </w:tcPr>
          <w:p w14:paraId="5845AC42" w14:textId="55528913" w:rsidR="00F45349" w:rsidRPr="005F5F19" w:rsidRDefault="00F45349" w:rsidP="00F45349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2.0</w:t>
            </w:r>
          </w:p>
        </w:tc>
        <w:tc>
          <w:tcPr>
            <w:tcW w:w="3744" w:type="dxa"/>
          </w:tcPr>
          <w:p w14:paraId="03EE5731" w14:textId="0150DE5E" w:rsidR="00F45349" w:rsidRPr="005F5F19" w:rsidRDefault="00066DF1" w:rsidP="00F45349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Chỉnh sửa Model và Use-case (</w:t>
            </w:r>
            <w:r w:rsidR="003D6017">
              <w:rPr>
                <w:szCs w:val="26"/>
              </w:rPr>
              <w:t>4, 5, 8</w:t>
            </w:r>
            <w:r w:rsidR="00A6633B">
              <w:rPr>
                <w:szCs w:val="26"/>
              </w:rPr>
              <w:t>, 9, 10, 11)</w:t>
            </w:r>
          </w:p>
        </w:tc>
        <w:tc>
          <w:tcPr>
            <w:tcW w:w="2304" w:type="dxa"/>
          </w:tcPr>
          <w:p w14:paraId="6993A5E6" w14:textId="2B8AD2D0" w:rsidR="00F45349" w:rsidRPr="005F5F19" w:rsidRDefault="00F45349" w:rsidP="00F45349">
            <w:pPr>
              <w:pStyle w:val="Tabletext"/>
              <w:rPr>
                <w:szCs w:val="26"/>
              </w:rPr>
            </w:pPr>
            <w:r>
              <w:rPr>
                <w:szCs w:val="26"/>
              </w:rPr>
              <w:t>Lê Phước Đôn</w:t>
            </w:r>
          </w:p>
        </w:tc>
      </w:tr>
    </w:tbl>
    <w:p w14:paraId="761339F7" w14:textId="77777777" w:rsidR="009C307A" w:rsidRPr="005F5F19" w:rsidRDefault="009C307A"/>
    <w:p w14:paraId="5AA3B569" w14:textId="77777777" w:rsidR="009C307A" w:rsidRPr="005F5F19" w:rsidRDefault="00630073">
      <w:pPr>
        <w:pStyle w:val="Title"/>
        <w:rPr>
          <w:rFonts w:ascii="Times New Roman" w:hAnsi="Times New Roman"/>
        </w:rPr>
      </w:pPr>
      <w:r w:rsidRPr="005F5F19">
        <w:rPr>
          <w:rFonts w:ascii="Times New Roman" w:hAnsi="Times New Roman"/>
        </w:rPr>
        <w:br w:type="page"/>
      </w:r>
      <w:r w:rsidR="0044628A">
        <w:rPr>
          <w:rFonts w:ascii="Times New Roman" w:hAnsi="Times New Roman"/>
        </w:rPr>
        <w:lastRenderedPageBreak/>
        <w:t>Mục lục</w:t>
      </w:r>
    </w:p>
    <w:p w14:paraId="78A1D237" w14:textId="02103A24" w:rsidR="0061319A" w:rsidRDefault="004B3C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120214418" w:history="1">
        <w:r w:rsidR="0061319A" w:rsidRPr="001E451A">
          <w:rPr>
            <w:rStyle w:val="Hyperlink"/>
            <w:noProof/>
          </w:rPr>
          <w:t>1.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Mô hình Use-case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_Toc120214418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4</w:t>
        </w:r>
        <w:r w:rsidR="0061319A">
          <w:rPr>
            <w:noProof/>
            <w:webHidden/>
          </w:rPr>
          <w:fldChar w:fldCharType="end"/>
        </w:r>
      </w:hyperlink>
    </w:p>
    <w:p w14:paraId="730A6D95" w14:textId="0A6DA5A6" w:rsidR="0061319A" w:rsidRDefault="00A6633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19" w:history="1">
        <w:r w:rsidR="0061319A" w:rsidRPr="001E451A">
          <w:rPr>
            <w:rStyle w:val="Hyperlink"/>
            <w:noProof/>
          </w:rPr>
          <w:t>2.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Đặc tả Use-case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_Toc120214419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4</w:t>
        </w:r>
        <w:r w:rsidR="0061319A">
          <w:rPr>
            <w:noProof/>
            <w:webHidden/>
          </w:rPr>
          <w:fldChar w:fldCharType="end"/>
        </w:r>
      </w:hyperlink>
    </w:p>
    <w:p w14:paraId="721AD2A7" w14:textId="5103A3BC" w:rsidR="0061319A" w:rsidRDefault="00A6633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0" w:history="1">
        <w:r w:rsidR="0061319A" w:rsidRPr="001E451A">
          <w:rPr>
            <w:rStyle w:val="Hyperlink"/>
            <w:noProof/>
          </w:rPr>
          <w:t>2.1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Đăng ký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_Toc120214420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4</w:t>
        </w:r>
        <w:r w:rsidR="0061319A">
          <w:rPr>
            <w:noProof/>
            <w:webHidden/>
          </w:rPr>
          <w:fldChar w:fldCharType="end"/>
        </w:r>
      </w:hyperlink>
    </w:p>
    <w:p w14:paraId="0A1055AB" w14:textId="02D411B9" w:rsidR="0061319A" w:rsidRDefault="00A6633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1" w:history="1">
        <w:r w:rsidR="0061319A" w:rsidRPr="001E451A">
          <w:rPr>
            <w:rStyle w:val="Hyperlink"/>
            <w:noProof/>
          </w:rPr>
          <w:t>2.2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Đăng nhập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_Toc120214421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6</w:t>
        </w:r>
        <w:r w:rsidR="0061319A">
          <w:rPr>
            <w:noProof/>
            <w:webHidden/>
          </w:rPr>
          <w:fldChar w:fldCharType="end"/>
        </w:r>
      </w:hyperlink>
    </w:p>
    <w:p w14:paraId="2FB3447C" w14:textId="15FBFF06" w:rsidR="0061319A" w:rsidRDefault="00A6633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2" w:history="1">
        <w:r w:rsidR="0061319A" w:rsidRPr="001E451A">
          <w:rPr>
            <w:rStyle w:val="Hyperlink"/>
            <w:noProof/>
          </w:rPr>
          <w:t>2.3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Quên mật khẩu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_Toc120214422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7</w:t>
        </w:r>
        <w:r w:rsidR="0061319A">
          <w:rPr>
            <w:noProof/>
            <w:webHidden/>
          </w:rPr>
          <w:fldChar w:fldCharType="end"/>
        </w:r>
      </w:hyperlink>
    </w:p>
    <w:p w14:paraId="0B5707D7" w14:textId="70EDD7DC" w:rsidR="0061319A" w:rsidRDefault="00A6633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3" w:history="1">
        <w:r w:rsidR="0061319A" w:rsidRPr="001E451A">
          <w:rPr>
            <w:rStyle w:val="Hyperlink"/>
            <w:noProof/>
          </w:rPr>
          <w:t>2.4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Xem thông tin cá nhân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_Toc120214423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8</w:t>
        </w:r>
        <w:r w:rsidR="0061319A">
          <w:rPr>
            <w:noProof/>
            <w:webHidden/>
          </w:rPr>
          <w:fldChar w:fldCharType="end"/>
        </w:r>
      </w:hyperlink>
    </w:p>
    <w:p w14:paraId="24D47ED3" w14:textId="1FE2528B" w:rsidR="0061319A" w:rsidRDefault="00A6633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4" w:history="1">
        <w:r w:rsidR="0061319A" w:rsidRPr="001E451A">
          <w:rPr>
            <w:rStyle w:val="Hyperlink"/>
            <w:noProof/>
          </w:rPr>
          <w:t>2.5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Tuyển dụng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_Toc120214424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9</w:t>
        </w:r>
        <w:r w:rsidR="0061319A">
          <w:rPr>
            <w:noProof/>
            <w:webHidden/>
          </w:rPr>
          <w:fldChar w:fldCharType="end"/>
        </w:r>
      </w:hyperlink>
    </w:p>
    <w:p w14:paraId="07123594" w14:textId="1C0F3E5A" w:rsidR="0061319A" w:rsidRDefault="00A6633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5" w:history="1">
        <w:r w:rsidR="0061319A" w:rsidRPr="001E451A">
          <w:rPr>
            <w:rStyle w:val="Hyperlink"/>
            <w:noProof/>
          </w:rPr>
          <w:t>2.6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Tìm kiếm, lọc tin tuyển dụng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_Toc120214425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10</w:t>
        </w:r>
        <w:r w:rsidR="0061319A">
          <w:rPr>
            <w:noProof/>
            <w:webHidden/>
          </w:rPr>
          <w:fldChar w:fldCharType="end"/>
        </w:r>
      </w:hyperlink>
    </w:p>
    <w:p w14:paraId="609E28D5" w14:textId="752A743B" w:rsidR="0061319A" w:rsidRDefault="00A6633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6" w:history="1">
        <w:r w:rsidR="0061319A" w:rsidRPr="001E451A">
          <w:rPr>
            <w:rStyle w:val="Hyperlink"/>
            <w:noProof/>
          </w:rPr>
          <w:t>2.7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Ứng tuyển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_Toc120214426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11</w:t>
        </w:r>
        <w:r w:rsidR="0061319A">
          <w:rPr>
            <w:noProof/>
            <w:webHidden/>
          </w:rPr>
          <w:fldChar w:fldCharType="end"/>
        </w:r>
      </w:hyperlink>
    </w:p>
    <w:p w14:paraId="2E916AD1" w14:textId="258C07BB" w:rsidR="0061319A" w:rsidRDefault="00A6633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7" w:history="1">
        <w:r w:rsidR="0061319A" w:rsidRPr="001E451A">
          <w:rPr>
            <w:rStyle w:val="Hyperlink"/>
            <w:noProof/>
          </w:rPr>
          <w:t>2.8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Hồ sơ ứng tuyển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_Toc120214427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12</w:t>
        </w:r>
        <w:r w:rsidR="0061319A">
          <w:rPr>
            <w:noProof/>
            <w:webHidden/>
          </w:rPr>
          <w:fldChar w:fldCharType="end"/>
        </w:r>
      </w:hyperlink>
    </w:p>
    <w:p w14:paraId="1BBB9BEF" w14:textId="30F92FD0" w:rsidR="0061319A" w:rsidRDefault="00A6633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8" w:history="1">
        <w:r w:rsidR="0061319A" w:rsidRPr="001E451A">
          <w:rPr>
            <w:rStyle w:val="Hyperlink"/>
            <w:noProof/>
          </w:rPr>
          <w:t>2.9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Tài khoản người dùng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_Toc120214428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14</w:t>
        </w:r>
        <w:r w:rsidR="0061319A">
          <w:rPr>
            <w:noProof/>
            <w:webHidden/>
          </w:rPr>
          <w:fldChar w:fldCharType="end"/>
        </w:r>
      </w:hyperlink>
    </w:p>
    <w:p w14:paraId="0759E8A9" w14:textId="1366511D" w:rsidR="0061319A" w:rsidRDefault="00A6633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29" w:history="1">
        <w:r w:rsidR="0061319A" w:rsidRPr="001E451A">
          <w:rPr>
            <w:rStyle w:val="Hyperlink"/>
            <w:noProof/>
          </w:rPr>
          <w:t>2.10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Tin tuyển dụng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_Toc120214429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15</w:t>
        </w:r>
        <w:r w:rsidR="0061319A">
          <w:rPr>
            <w:noProof/>
            <w:webHidden/>
          </w:rPr>
          <w:fldChar w:fldCharType="end"/>
        </w:r>
      </w:hyperlink>
    </w:p>
    <w:p w14:paraId="1F3F3DCA" w14:textId="0DA53DF3" w:rsidR="0061319A" w:rsidRDefault="00A6633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120214430" w:history="1">
        <w:r w:rsidR="0061319A" w:rsidRPr="001E451A">
          <w:rPr>
            <w:rStyle w:val="Hyperlink"/>
            <w:noProof/>
          </w:rPr>
          <w:t>2.11</w:t>
        </w:r>
        <w:r w:rsidR="0061319A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61319A" w:rsidRPr="001E451A">
          <w:rPr>
            <w:rStyle w:val="Hyperlink"/>
            <w:noProof/>
          </w:rPr>
          <w:t>Use-case: Xem báo cáo tin tuyển dụng</w:t>
        </w:r>
        <w:r w:rsidR="0061319A">
          <w:rPr>
            <w:noProof/>
            <w:webHidden/>
          </w:rPr>
          <w:tab/>
        </w:r>
        <w:r w:rsidR="0061319A">
          <w:rPr>
            <w:noProof/>
            <w:webHidden/>
          </w:rPr>
          <w:fldChar w:fldCharType="begin"/>
        </w:r>
        <w:r w:rsidR="0061319A">
          <w:rPr>
            <w:noProof/>
            <w:webHidden/>
          </w:rPr>
          <w:instrText xml:space="preserve"> PAGEREF _Toc120214430 \h </w:instrText>
        </w:r>
        <w:r w:rsidR="0061319A">
          <w:rPr>
            <w:noProof/>
            <w:webHidden/>
          </w:rPr>
        </w:r>
        <w:r w:rsidR="0061319A">
          <w:rPr>
            <w:noProof/>
            <w:webHidden/>
          </w:rPr>
          <w:fldChar w:fldCharType="separate"/>
        </w:r>
        <w:r w:rsidR="0061319A">
          <w:rPr>
            <w:noProof/>
            <w:webHidden/>
          </w:rPr>
          <w:t>17</w:t>
        </w:r>
        <w:r w:rsidR="0061319A">
          <w:rPr>
            <w:noProof/>
            <w:webHidden/>
          </w:rPr>
          <w:fldChar w:fldCharType="end"/>
        </w:r>
      </w:hyperlink>
    </w:p>
    <w:p w14:paraId="196965AB" w14:textId="5832302B" w:rsidR="004E3DCC" w:rsidRPr="005F5F19" w:rsidRDefault="004B3C5B" w:rsidP="004E3DCC">
      <w:pPr>
        <w:rPr>
          <w:szCs w:val="26"/>
        </w:rPr>
      </w:pPr>
      <w:r>
        <w:rPr>
          <w:szCs w:val="26"/>
        </w:rPr>
        <w:fldChar w:fldCharType="end"/>
      </w:r>
      <w:r w:rsidR="00630073" w:rsidRPr="005F5F19">
        <w:rPr>
          <w:szCs w:val="26"/>
        </w:rPr>
        <w:br w:type="page"/>
      </w:r>
    </w:p>
    <w:p w14:paraId="7B6E0053" w14:textId="319E2518" w:rsidR="004E3DCC" w:rsidRPr="005F5F19" w:rsidRDefault="000F2FFC" w:rsidP="00876F9C">
      <w:pPr>
        <w:pStyle w:val="Heading1"/>
        <w:rPr>
          <w:rFonts w:ascii="Times New Roman" w:hAnsi="Times New Roman"/>
          <w:sz w:val="28"/>
          <w:szCs w:val="28"/>
        </w:rPr>
      </w:pPr>
      <w:bookmarkStart w:id="0" w:name="_Toc120214418"/>
      <w:r w:rsidRPr="005F5F19">
        <w:rPr>
          <w:rFonts w:ascii="Times New Roman" w:hAnsi="Times New Roman"/>
          <w:sz w:val="28"/>
          <w:szCs w:val="28"/>
        </w:rPr>
        <w:lastRenderedPageBreak/>
        <w:t xml:space="preserve">Mô hình </w:t>
      </w:r>
      <w:r w:rsidR="004E3DCC" w:rsidRPr="005F5F19">
        <w:rPr>
          <w:rFonts w:ascii="Times New Roman" w:hAnsi="Times New Roman"/>
          <w:sz w:val="28"/>
          <w:szCs w:val="28"/>
        </w:rPr>
        <w:t>Use-case</w:t>
      </w:r>
      <w:bookmarkEnd w:id="0"/>
      <w:r w:rsidR="004E3DCC" w:rsidRPr="005F5F19">
        <w:rPr>
          <w:rFonts w:ascii="Times New Roman" w:hAnsi="Times New Roman"/>
          <w:sz w:val="28"/>
          <w:szCs w:val="28"/>
        </w:rPr>
        <w:t xml:space="preserve"> </w:t>
      </w:r>
    </w:p>
    <w:p w14:paraId="460F5AA0" w14:textId="7EAA9696" w:rsidR="00E06BE7" w:rsidRPr="005F5F19" w:rsidRDefault="003A445A" w:rsidP="003A445A">
      <w:pPr>
        <w:jc w:val="center"/>
        <w:rPr>
          <w:color w:val="2207E9"/>
        </w:rPr>
      </w:pPr>
      <w:r w:rsidRPr="003A445A">
        <w:rPr>
          <w:noProof/>
          <w:color w:val="2207E9"/>
        </w:rPr>
        <w:drawing>
          <wp:inline distT="0" distB="0" distL="0" distR="0" wp14:anchorId="716002BB" wp14:editId="13C3C0EC">
            <wp:extent cx="5600700" cy="4777349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561" cy="47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1477" w14:textId="56A86589" w:rsidR="004E3DCC" w:rsidRPr="005F5F19" w:rsidRDefault="000F2FFC" w:rsidP="00876F9C">
      <w:pPr>
        <w:pStyle w:val="Heading1"/>
        <w:rPr>
          <w:rFonts w:ascii="Times New Roman" w:hAnsi="Times New Roman"/>
          <w:sz w:val="28"/>
          <w:szCs w:val="28"/>
        </w:rPr>
      </w:pPr>
      <w:bookmarkStart w:id="1" w:name="_Toc120214419"/>
      <w:r w:rsidRPr="005F5F19">
        <w:rPr>
          <w:rFonts w:ascii="Times New Roman" w:hAnsi="Times New Roman"/>
          <w:sz w:val="28"/>
          <w:szCs w:val="28"/>
        </w:rPr>
        <w:t xml:space="preserve">Đặc tả </w:t>
      </w:r>
      <w:r w:rsidR="00591379" w:rsidRPr="005F5F19">
        <w:rPr>
          <w:rFonts w:ascii="Times New Roman" w:hAnsi="Times New Roman"/>
          <w:sz w:val="28"/>
          <w:szCs w:val="28"/>
        </w:rPr>
        <w:t>Use-case</w:t>
      </w:r>
      <w:bookmarkEnd w:id="1"/>
    </w:p>
    <w:p w14:paraId="2FE9AB52" w14:textId="49001A64" w:rsidR="00E6472F" w:rsidRDefault="00E6472F" w:rsidP="00876F9C">
      <w:pPr>
        <w:pStyle w:val="Heading2"/>
        <w:rPr>
          <w:rFonts w:ascii="Times New Roman" w:hAnsi="Times New Roman"/>
          <w:sz w:val="26"/>
          <w:szCs w:val="26"/>
        </w:rPr>
      </w:pPr>
      <w:bookmarkStart w:id="2" w:name="_Toc120214420"/>
      <w:r w:rsidRPr="005F5F19">
        <w:rPr>
          <w:rFonts w:ascii="Times New Roman" w:hAnsi="Times New Roman"/>
          <w:sz w:val="26"/>
          <w:szCs w:val="26"/>
        </w:rPr>
        <w:t>Use-case: Đăng ký</w:t>
      </w:r>
      <w:bookmarkEnd w:id="2"/>
    </w:p>
    <w:p w14:paraId="02053C9E" w14:textId="41CDEE43" w:rsidR="00D76879" w:rsidRPr="00D76879" w:rsidRDefault="00D76879" w:rsidP="00D76879">
      <w:pPr>
        <w:jc w:val="center"/>
      </w:pPr>
      <w:r w:rsidRPr="00D76879">
        <w:rPr>
          <w:noProof/>
        </w:rPr>
        <w:drawing>
          <wp:inline distT="0" distB="0" distL="0" distR="0" wp14:anchorId="143A5948" wp14:editId="2BD729EA">
            <wp:extent cx="4876800" cy="21952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638" cy="220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6472F" w:rsidRPr="005F5F19" w14:paraId="62727A01" w14:textId="77777777">
        <w:tc>
          <w:tcPr>
            <w:tcW w:w="2088" w:type="dxa"/>
          </w:tcPr>
          <w:p w14:paraId="6017ECD8" w14:textId="5E8E4A50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Tên u</w:t>
            </w:r>
            <w:r w:rsidR="00E6472F" w:rsidRPr="005F5F19">
              <w:rPr>
                <w:rFonts w:ascii="Times New Roman" w:hAnsi="Times New Roman" w:cs="Times New Roman"/>
                <w:szCs w:val="26"/>
              </w:rPr>
              <w:t>se</w:t>
            </w:r>
            <w:r w:rsidRPr="005F5F19">
              <w:rPr>
                <w:rFonts w:ascii="Times New Roman" w:hAnsi="Times New Roman" w:cs="Times New Roman"/>
                <w:szCs w:val="26"/>
              </w:rPr>
              <w:t>-</w:t>
            </w:r>
            <w:r w:rsidR="00E6472F" w:rsidRPr="005F5F19">
              <w:rPr>
                <w:rFonts w:ascii="Times New Roman" w:hAnsi="Times New Roman" w:cs="Times New Roman"/>
                <w:szCs w:val="26"/>
              </w:rPr>
              <w:t>case</w:t>
            </w:r>
          </w:p>
        </w:tc>
        <w:tc>
          <w:tcPr>
            <w:tcW w:w="7488" w:type="dxa"/>
          </w:tcPr>
          <w:p w14:paraId="10E5FEF3" w14:textId="4780D60B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Đăng </w:t>
            </w:r>
            <w:r w:rsidR="00DD35A1" w:rsidRPr="005F5F19">
              <w:rPr>
                <w:rFonts w:ascii="Times New Roman" w:hAnsi="Times New Roman" w:cs="Times New Roman"/>
                <w:szCs w:val="26"/>
              </w:rPr>
              <w:t>ký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E6472F" w:rsidRPr="005F5F19" w14:paraId="37F40298" w14:textId="77777777">
        <w:tc>
          <w:tcPr>
            <w:tcW w:w="2088" w:type="dxa"/>
          </w:tcPr>
          <w:p w14:paraId="5CBF6E60" w14:textId="72E69181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36FA35F0" w14:textId="7855ACF0" w:rsidR="00E6472F" w:rsidRPr="005F5F19" w:rsidRDefault="00DD35A1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Cs w:val="26"/>
              </w:rPr>
              <w:t>muốn đăng nhập vào hệ thống mà chưa có tài khoản, phải thực hiện đăng ký tài khoản để đăng nhập vào hệ thống.</w:t>
            </w:r>
          </w:p>
        </w:tc>
      </w:tr>
      <w:tr w:rsidR="00E6472F" w:rsidRPr="005F5F19" w14:paraId="246383F8" w14:textId="77777777">
        <w:tc>
          <w:tcPr>
            <w:tcW w:w="2088" w:type="dxa"/>
          </w:tcPr>
          <w:p w14:paraId="271442DC" w14:textId="496A61E6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4F55A9E5" w14:textId="5AE47F56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Người dùng </w:t>
            </w:r>
            <w:r w:rsidR="00DD35A1" w:rsidRPr="005F5F19">
              <w:rPr>
                <w:rFonts w:ascii="Times New Roman" w:hAnsi="Times New Roman" w:cs="Times New Roman"/>
                <w:szCs w:val="26"/>
              </w:rPr>
              <w:t>(Ứng viên tìm việc và nhà tuyển dụng)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E6472F" w:rsidRPr="005F5F19" w14:paraId="26B49551" w14:textId="77777777">
        <w:tc>
          <w:tcPr>
            <w:tcW w:w="2088" w:type="dxa"/>
          </w:tcPr>
          <w:p w14:paraId="18CA8967" w14:textId="524B60E4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2D05F2C3" w14:textId="63D159E0" w:rsidR="00E6472F" w:rsidRPr="005F5F19" w:rsidRDefault="00E647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="000840E8" w:rsidRPr="005F5F19">
              <w:rPr>
                <w:rFonts w:ascii="Times New Roman" w:hAnsi="Times New Roman" w:cs="Times New Roman"/>
                <w:sz w:val="26"/>
                <w:szCs w:val="26"/>
              </w:rPr>
              <w:t>chọn chức năng đăng ký tài khoản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3EDB1C" w14:textId="387F7AC2" w:rsidR="00E6472F" w:rsidRPr="005F5F19" w:rsidRDefault="00450D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nhập thông tin tài khoản đăng ký.</w:t>
            </w:r>
          </w:p>
          <w:p w14:paraId="19BD4434" w14:textId="7C1C9701" w:rsidR="00450DC0" w:rsidRPr="005F5F19" w:rsidRDefault="00450D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thông tin.</w:t>
            </w:r>
          </w:p>
          <w:p w14:paraId="7E68AAD1" w14:textId="0209E12E" w:rsidR="00E6472F" w:rsidRPr="005F5F19" w:rsidRDefault="00450D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gửi email mã xác thực cho người dùng.</w:t>
            </w:r>
          </w:p>
          <w:p w14:paraId="106E187A" w14:textId="4C43378A" w:rsidR="00E6472F" w:rsidRPr="005F5F19" w:rsidRDefault="00450D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nhập mã xác thực.</w:t>
            </w:r>
          </w:p>
          <w:p w14:paraId="7BA2FF85" w14:textId="74BF2F46" w:rsidR="00450DC0" w:rsidRPr="005F5F19" w:rsidRDefault="009363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lưu lại thông tin và thông báo đăng ký tài khoản thành công.</w:t>
            </w:r>
          </w:p>
          <w:p w14:paraId="6AADC03B" w14:textId="77777777" w:rsidR="00E6472F" w:rsidRPr="005F5F19" w:rsidRDefault="00E647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E6472F" w:rsidRPr="005F5F19" w14:paraId="37C75C18" w14:textId="77777777">
        <w:tc>
          <w:tcPr>
            <w:tcW w:w="2088" w:type="dxa"/>
          </w:tcPr>
          <w:p w14:paraId="78D0FDE5" w14:textId="17B18264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04A9203F" w14:textId="70BB77EB" w:rsidR="00E6472F" w:rsidRPr="005F5F19" w:rsidRDefault="00C420DB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E6472F" w:rsidRPr="005F5F19">
              <w:rPr>
                <w:rFonts w:ascii="Times New Roman" w:hAnsi="Times New Roman" w:cs="Times New Roman"/>
                <w:b/>
                <w:bCs/>
                <w:szCs w:val="26"/>
              </w:rPr>
              <w:t>1: Hệ thống thông báo thiếu thông tin</w:t>
            </w:r>
            <w:r w:rsidR="00936341" w:rsidRPr="005F5F19">
              <w:rPr>
                <w:rFonts w:ascii="Times New Roman" w:hAnsi="Times New Roman" w:cs="Times New Roman"/>
                <w:b/>
                <w:bCs/>
                <w:szCs w:val="26"/>
              </w:rPr>
              <w:t>.</w:t>
            </w:r>
          </w:p>
          <w:p w14:paraId="6746D3A5" w14:textId="62C08DBE" w:rsidR="00E6472F" w:rsidRPr="005F5F19" w:rsidRDefault="00E647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</w:t>
            </w:r>
            <w:r w:rsidR="00936341" w:rsidRPr="005F5F1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, người sử dụng nhập thông tin còn thiếu.</w:t>
            </w:r>
          </w:p>
          <w:p w14:paraId="23325B14" w14:textId="5616D9F4" w:rsidR="00E6472F" w:rsidRPr="005F5F19" w:rsidRDefault="00E647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</w:t>
            </w:r>
            <w:r w:rsidR="00936341" w:rsidRPr="005F5F1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5DDCC496" w14:textId="62F46D2D" w:rsidR="00E6472F" w:rsidRPr="005F5F19" w:rsidRDefault="00C420DB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E6472F"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2: Hệ thống thông báo tài khoản </w:t>
            </w:r>
            <w:r w:rsidR="00936341" w:rsidRPr="005F5F19">
              <w:rPr>
                <w:rFonts w:ascii="Times New Roman" w:hAnsi="Times New Roman" w:cs="Times New Roman"/>
                <w:b/>
                <w:bCs/>
                <w:szCs w:val="26"/>
              </w:rPr>
              <w:t>đã</w:t>
            </w:r>
            <w:r w:rsidR="00E6472F"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 tồn tại/</w:t>
            </w:r>
            <w:r w:rsidR="00936341" w:rsidRPr="005F5F19">
              <w:rPr>
                <w:rFonts w:ascii="Times New Roman" w:hAnsi="Times New Roman" w:cs="Times New Roman"/>
                <w:b/>
                <w:bCs/>
                <w:szCs w:val="26"/>
              </w:rPr>
              <w:t>mật khẩu sai quy định.</w:t>
            </w:r>
          </w:p>
          <w:p w14:paraId="796EA2C7" w14:textId="041F5B5C" w:rsidR="00E6472F" w:rsidRPr="005F5F19" w:rsidRDefault="00E6472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</w:t>
            </w:r>
            <w:r w:rsidR="00936341" w:rsidRPr="005F5F1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, người sử dụng nhập lại thông tin.</w:t>
            </w:r>
          </w:p>
          <w:p w14:paraId="5F2E8C13" w14:textId="420090C5" w:rsidR="00E6472F" w:rsidRPr="005F5F19" w:rsidRDefault="00E6472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</w:t>
            </w:r>
            <w:r w:rsidR="00936341" w:rsidRPr="005F5F1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68AC1F7" w14:textId="560D4C76" w:rsidR="00936341" w:rsidRPr="005F5F19" w:rsidRDefault="00C420DB" w:rsidP="00936341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936341" w:rsidRPr="005F5F19">
              <w:rPr>
                <w:rFonts w:ascii="Times New Roman" w:hAnsi="Times New Roman" w:cs="Times New Roman"/>
                <w:b/>
                <w:bCs/>
                <w:szCs w:val="26"/>
              </w:rPr>
              <w:t>3: Người đăng ký là nhà tuyển dụng.</w:t>
            </w:r>
          </w:p>
          <w:p w14:paraId="4F872DC8" w14:textId="2ABE9FD2" w:rsidR="00936341" w:rsidRPr="005F5F19" w:rsidRDefault="0093634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#6, hệ thống lưu lại thông tin và chờ quản trị viên xét duyệt tài khoản đăng ký.</w:t>
            </w:r>
          </w:p>
          <w:p w14:paraId="6101375C" w14:textId="6E06155A" w:rsidR="00936341" w:rsidRPr="005F5F19" w:rsidRDefault="0093634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#7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467A8E7" w14:textId="687CD788" w:rsidR="00936341" w:rsidRPr="005F5F19" w:rsidRDefault="00936341" w:rsidP="00936341">
            <w:pPr>
              <w:rPr>
                <w:rFonts w:ascii="Times New Roman" w:hAnsi="Times New Roman" w:cs="Times New Roman"/>
                <w:szCs w:val="26"/>
              </w:rPr>
            </w:pPr>
          </w:p>
        </w:tc>
      </w:tr>
      <w:tr w:rsidR="00E6472F" w:rsidRPr="005F5F19" w14:paraId="24CD1663" w14:textId="77777777">
        <w:tc>
          <w:tcPr>
            <w:tcW w:w="2088" w:type="dxa"/>
          </w:tcPr>
          <w:p w14:paraId="7624C4B4" w14:textId="58CF508F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0BE329F3" w14:textId="1AE75B6D" w:rsidR="00E6472F" w:rsidRPr="005F5F19" w:rsidRDefault="00E6472F" w:rsidP="00204A5D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Phải kết nối với Internet trước khi sử dụng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  <w:r w:rsidRPr="005F5F19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</w:tc>
      </w:tr>
      <w:tr w:rsidR="00E6472F" w:rsidRPr="005F5F19" w14:paraId="69822691" w14:textId="77777777">
        <w:tc>
          <w:tcPr>
            <w:tcW w:w="2088" w:type="dxa"/>
          </w:tcPr>
          <w:p w14:paraId="6AE095E6" w14:textId="28D081A3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44E392C3" w14:textId="4F8A982E" w:rsidR="00E6472F" w:rsidRPr="005F5F19" w:rsidRDefault="00883129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Cs w:val="26"/>
              </w:rPr>
              <w:t>đăng ký tài khoản thành công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</w:tbl>
    <w:p w14:paraId="24014745" w14:textId="77777777" w:rsidR="00E6472F" w:rsidRPr="005F5F19" w:rsidRDefault="00E6472F" w:rsidP="00E6472F">
      <w:pPr>
        <w:rPr>
          <w:szCs w:val="26"/>
        </w:rPr>
      </w:pPr>
    </w:p>
    <w:p w14:paraId="4B1BFD42" w14:textId="3C554FF8" w:rsidR="004E3DCC" w:rsidRDefault="00662062" w:rsidP="00876F9C">
      <w:pPr>
        <w:pStyle w:val="Heading2"/>
        <w:rPr>
          <w:rFonts w:ascii="Times New Roman" w:hAnsi="Times New Roman"/>
          <w:sz w:val="26"/>
          <w:szCs w:val="26"/>
        </w:rPr>
      </w:pPr>
      <w:bookmarkStart w:id="3" w:name="_Toc120214421"/>
      <w:r w:rsidRPr="005F5F19">
        <w:rPr>
          <w:rFonts w:ascii="Times New Roman" w:hAnsi="Times New Roman"/>
          <w:sz w:val="26"/>
          <w:szCs w:val="26"/>
        </w:rPr>
        <w:lastRenderedPageBreak/>
        <w:t>Use-case: Đăng nhập</w:t>
      </w:r>
      <w:bookmarkEnd w:id="3"/>
    </w:p>
    <w:p w14:paraId="152E623A" w14:textId="3932769C" w:rsidR="00496781" w:rsidRPr="00496781" w:rsidRDefault="00496781" w:rsidP="00496781">
      <w:pPr>
        <w:jc w:val="center"/>
      </w:pPr>
      <w:r w:rsidRPr="00496781">
        <w:rPr>
          <w:noProof/>
        </w:rPr>
        <w:drawing>
          <wp:inline distT="0" distB="0" distL="0" distR="0" wp14:anchorId="5FFCFEBC" wp14:editId="67FE22E3">
            <wp:extent cx="4594860" cy="1795926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303" cy="18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:rsidRPr="005F5F19" w14:paraId="13FFA688" w14:textId="77777777">
        <w:tc>
          <w:tcPr>
            <w:tcW w:w="2088" w:type="dxa"/>
          </w:tcPr>
          <w:p w14:paraId="0BCFB9A0" w14:textId="4C4A5F62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3B10F123" w14:textId="18907984" w:rsidR="004E3DCC" w:rsidRPr="005F5F19" w:rsidRDefault="00662062" w:rsidP="007201F3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Đăng nhập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4E3DCC" w:rsidRPr="005F5F19" w14:paraId="3A6C7A03" w14:textId="77777777">
        <w:tc>
          <w:tcPr>
            <w:tcW w:w="2088" w:type="dxa"/>
          </w:tcPr>
          <w:p w14:paraId="51A46893" w14:textId="606D2456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2B4CBFF2" w14:textId="774FE15C" w:rsidR="004E3DCC" w:rsidRPr="005F5F19" w:rsidRDefault="00DD35A1" w:rsidP="00D8281D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</w:t>
            </w:r>
            <w:r w:rsidR="00662062" w:rsidRPr="005F5F19">
              <w:rPr>
                <w:rFonts w:ascii="Times New Roman" w:hAnsi="Times New Roman" w:cs="Times New Roman"/>
                <w:szCs w:val="26"/>
              </w:rPr>
              <w:t>ô tả cách người sử dụng đăng nhập vào hệ thống bằng tên đăng nhập và mật khẩu.</w:t>
            </w:r>
          </w:p>
        </w:tc>
      </w:tr>
      <w:tr w:rsidR="004E3DCC" w:rsidRPr="005F5F19" w14:paraId="41215532" w14:textId="77777777">
        <w:tc>
          <w:tcPr>
            <w:tcW w:w="2088" w:type="dxa"/>
          </w:tcPr>
          <w:p w14:paraId="6E91896C" w14:textId="7E9FDC89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6051E73F" w14:textId="4EB2374E" w:rsidR="004E3DCC" w:rsidRPr="005F5F19" w:rsidRDefault="00662062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dùng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, </w:t>
            </w:r>
            <w:r w:rsidRPr="005F5F19">
              <w:rPr>
                <w:rFonts w:ascii="Times New Roman" w:hAnsi="Times New Roman" w:cs="Times New Roman"/>
                <w:szCs w:val="26"/>
              </w:rPr>
              <w:t>Quản trị viên.</w:t>
            </w:r>
          </w:p>
        </w:tc>
      </w:tr>
      <w:tr w:rsidR="004E3DCC" w:rsidRPr="005F5F19" w14:paraId="18A1D1B2" w14:textId="77777777">
        <w:tc>
          <w:tcPr>
            <w:tcW w:w="2088" w:type="dxa"/>
          </w:tcPr>
          <w:p w14:paraId="36CE3BED" w14:textId="1610D7CC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2E10783B" w14:textId="77777777" w:rsidR="00DD35A1" w:rsidRPr="005F5F19" w:rsidRDefault="0066206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nhập tên tài khoản và mật khẩu.</w:t>
            </w:r>
          </w:p>
          <w:p w14:paraId="7E0E524B" w14:textId="77777777" w:rsidR="00DD35A1" w:rsidRPr="005F5F19" w:rsidRDefault="0066206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các thông tin bắt buộc.</w:t>
            </w:r>
          </w:p>
          <w:p w14:paraId="5F333807" w14:textId="77777777" w:rsidR="00DD35A1" w:rsidRPr="005F5F19" w:rsidRDefault="0066206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thông tin.</w:t>
            </w:r>
          </w:p>
          <w:p w14:paraId="7E95534A" w14:textId="77777777" w:rsidR="00DD35A1" w:rsidRPr="005F5F19" w:rsidRDefault="0066206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giao diện.</w:t>
            </w:r>
          </w:p>
          <w:p w14:paraId="2C3C1942" w14:textId="6ACABBD9" w:rsidR="009B420A" w:rsidRPr="005F5F19" w:rsidRDefault="0066206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4E3DCC" w:rsidRPr="005F5F19" w14:paraId="61F98B00" w14:textId="77777777">
        <w:tc>
          <w:tcPr>
            <w:tcW w:w="2088" w:type="dxa"/>
          </w:tcPr>
          <w:p w14:paraId="12F64F8A" w14:textId="35343985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5860E295" w14:textId="573B2109" w:rsidR="00662062" w:rsidRPr="005F5F19" w:rsidRDefault="00C420DB" w:rsidP="00D35282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662062" w:rsidRPr="005F5F19">
              <w:rPr>
                <w:rFonts w:ascii="Times New Roman" w:hAnsi="Times New Roman" w:cs="Times New Roman"/>
                <w:b/>
                <w:bCs/>
                <w:szCs w:val="26"/>
              </w:rPr>
              <w:t>1: Hệ thống thông báo thiếu thông tin</w:t>
            </w:r>
            <w:r w:rsidR="00204A5D" w:rsidRPr="005F5F19">
              <w:rPr>
                <w:rFonts w:ascii="Times New Roman" w:hAnsi="Times New Roman" w:cs="Times New Roman"/>
                <w:b/>
                <w:bCs/>
                <w:szCs w:val="26"/>
              </w:rPr>
              <w:t>.</w:t>
            </w:r>
          </w:p>
          <w:p w14:paraId="5F7AA295" w14:textId="7A6E0445" w:rsidR="00662062" w:rsidRPr="005F5F19" w:rsidRDefault="0066206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#1, người sử dụng nhập thông tin còn thiếu.</w:t>
            </w:r>
          </w:p>
          <w:p w14:paraId="12789981" w14:textId="69A6BE87" w:rsidR="00662062" w:rsidRPr="005F5F19" w:rsidRDefault="0066206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Tiếp tục bước #2. </w:t>
            </w:r>
          </w:p>
          <w:p w14:paraId="653F34A2" w14:textId="126F2BC4" w:rsidR="00662062" w:rsidRPr="005F5F19" w:rsidRDefault="00C420DB" w:rsidP="00662062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662062" w:rsidRPr="005F5F19">
              <w:rPr>
                <w:rFonts w:ascii="Times New Roman" w:hAnsi="Times New Roman" w:cs="Times New Roman"/>
                <w:b/>
                <w:bCs/>
                <w:szCs w:val="26"/>
              </w:rPr>
              <w:t>2: Hệ thống thông báo tài khoản không tồn tại/sai mật khẩu</w:t>
            </w:r>
            <w:r w:rsidR="00204A5D" w:rsidRPr="005F5F19">
              <w:rPr>
                <w:rFonts w:ascii="Times New Roman" w:hAnsi="Times New Roman" w:cs="Times New Roman"/>
                <w:b/>
                <w:bCs/>
                <w:szCs w:val="26"/>
              </w:rPr>
              <w:t>.</w:t>
            </w:r>
          </w:p>
          <w:p w14:paraId="42CA2296" w14:textId="3CE83DCD" w:rsidR="00662062" w:rsidRPr="005F5F19" w:rsidRDefault="006620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#1, người sử dụng nhập lại thông tin.</w:t>
            </w:r>
          </w:p>
          <w:p w14:paraId="477B585C" w14:textId="3497A582" w:rsidR="00366692" w:rsidRPr="005F5F19" w:rsidRDefault="006620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#2.</w:t>
            </w:r>
          </w:p>
        </w:tc>
      </w:tr>
      <w:tr w:rsidR="004E3DCC" w:rsidRPr="005F5F19" w14:paraId="11E29FE9" w14:textId="77777777">
        <w:tc>
          <w:tcPr>
            <w:tcW w:w="2088" w:type="dxa"/>
          </w:tcPr>
          <w:p w14:paraId="3D566713" w14:textId="0820D97D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2B9407FD" w14:textId="7414141A" w:rsidR="004E3DCC" w:rsidRPr="005F5F19" w:rsidRDefault="0066206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6BD2935" w14:textId="512B40F4" w:rsidR="00204A5D" w:rsidRPr="005F5F19" w:rsidRDefault="00204A5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đã đăng ký tài khoản trước đó.</w:t>
            </w:r>
          </w:p>
        </w:tc>
      </w:tr>
      <w:tr w:rsidR="004E3DCC" w:rsidRPr="005F5F19" w14:paraId="4491C045" w14:textId="77777777">
        <w:tc>
          <w:tcPr>
            <w:tcW w:w="2088" w:type="dxa"/>
          </w:tcPr>
          <w:p w14:paraId="3E1D7653" w14:textId="39C2A282" w:rsidR="004E3DCC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0B512F56" w14:textId="0C188195" w:rsidR="004E3DCC" w:rsidRPr="005F5F19" w:rsidRDefault="00662062" w:rsidP="000A0E7B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Cs w:val="26"/>
              </w:rPr>
              <w:t>đăng nhập thành công vào hệ thống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</w:tbl>
    <w:p w14:paraId="268A0297" w14:textId="77777777" w:rsidR="004E3DCC" w:rsidRPr="005F5F19" w:rsidRDefault="004E3DCC" w:rsidP="004E3DCC">
      <w:pPr>
        <w:rPr>
          <w:szCs w:val="26"/>
        </w:rPr>
      </w:pPr>
    </w:p>
    <w:p w14:paraId="1792276F" w14:textId="4D533A79" w:rsidR="00512FAF" w:rsidRDefault="00F25C41" w:rsidP="00F25C41">
      <w:pPr>
        <w:pStyle w:val="Heading2"/>
        <w:rPr>
          <w:rFonts w:ascii="Times New Roman" w:hAnsi="Times New Roman"/>
          <w:sz w:val="26"/>
          <w:szCs w:val="26"/>
        </w:rPr>
      </w:pPr>
      <w:bookmarkStart w:id="4" w:name="_Toc120214422"/>
      <w:r w:rsidRPr="005F5F19">
        <w:rPr>
          <w:rFonts w:ascii="Times New Roman" w:hAnsi="Times New Roman"/>
          <w:sz w:val="26"/>
          <w:szCs w:val="26"/>
        </w:rPr>
        <w:lastRenderedPageBreak/>
        <w:t xml:space="preserve">Use-case: </w:t>
      </w:r>
      <w:r w:rsidR="00662062" w:rsidRPr="005F5F19">
        <w:rPr>
          <w:rFonts w:ascii="Times New Roman" w:hAnsi="Times New Roman"/>
          <w:sz w:val="26"/>
          <w:szCs w:val="26"/>
        </w:rPr>
        <w:t>Quên mật khẩu</w:t>
      </w:r>
      <w:bookmarkEnd w:id="4"/>
    </w:p>
    <w:p w14:paraId="1972B7ED" w14:textId="2F91851B" w:rsidR="00496781" w:rsidRPr="00496781" w:rsidRDefault="0026328E" w:rsidP="0026328E">
      <w:pPr>
        <w:jc w:val="center"/>
      </w:pPr>
      <w:r w:rsidRPr="0026328E">
        <w:rPr>
          <w:noProof/>
        </w:rPr>
        <w:drawing>
          <wp:inline distT="0" distB="0" distL="0" distR="0" wp14:anchorId="7CAC1D8B" wp14:editId="71FE2D6C">
            <wp:extent cx="4319211" cy="1927860"/>
            <wp:effectExtent l="0" t="0" r="5715" b="0"/>
            <wp:docPr id="11" name="Picture 1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680" cy="19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6472F" w:rsidRPr="005F5F19" w14:paraId="3E96EE88" w14:textId="77777777">
        <w:tc>
          <w:tcPr>
            <w:tcW w:w="2088" w:type="dxa"/>
          </w:tcPr>
          <w:p w14:paraId="515A95DE" w14:textId="3BC2484A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1B344064" w14:textId="3ADEA40A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Quên mật khẩu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E6472F" w:rsidRPr="005F5F19" w14:paraId="1131872E" w14:textId="77777777">
        <w:tc>
          <w:tcPr>
            <w:tcW w:w="2088" w:type="dxa"/>
          </w:tcPr>
          <w:p w14:paraId="3F49A5B5" w14:textId="6D82E45B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0766E37B" w14:textId="0A47D5DF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 quên mật khẩu khi đăng nhập vào hệ thống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E6472F" w:rsidRPr="005F5F19" w14:paraId="7D0D10BC" w14:textId="77777777">
        <w:tc>
          <w:tcPr>
            <w:tcW w:w="2088" w:type="dxa"/>
          </w:tcPr>
          <w:p w14:paraId="341BAA9B" w14:textId="0725D484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246CCD4F" w14:textId="58E76384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dùng, Quản trị viên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E6472F" w:rsidRPr="005F5F19" w14:paraId="00CB8178" w14:textId="77777777">
        <w:tc>
          <w:tcPr>
            <w:tcW w:w="2088" w:type="dxa"/>
          </w:tcPr>
          <w:p w14:paraId="7947EF9C" w14:textId="14D6C735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57C0227D" w14:textId="12EFB719" w:rsidR="00E6472F" w:rsidRPr="005F5F19" w:rsidRDefault="00E6472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nhập email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0F80821" w14:textId="417922B5" w:rsidR="00E6472F" w:rsidRPr="005F5F19" w:rsidRDefault="00E6472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thông tin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65C90FC" w14:textId="1DF12794" w:rsidR="00E6472F" w:rsidRPr="005F5F19" w:rsidRDefault="00E6472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gửi mã xác nhận cho Người sử dụng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32F9D3" w14:textId="4DD983B0" w:rsidR="00E6472F" w:rsidRPr="005F5F19" w:rsidRDefault="00E6472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nhập mã xác nhận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6A6F6A3" w14:textId="3F871B22" w:rsidR="00E6472F" w:rsidRPr="005F5F19" w:rsidRDefault="00E6472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tạo mật khẩu mới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507CAB" w14:textId="3D28CF21" w:rsidR="00E6472F" w:rsidRPr="005F5F19" w:rsidRDefault="00E6472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6472F" w:rsidRPr="005F5F19" w14:paraId="3A9C7194" w14:textId="77777777">
        <w:tc>
          <w:tcPr>
            <w:tcW w:w="2088" w:type="dxa"/>
          </w:tcPr>
          <w:p w14:paraId="1A3287CD" w14:textId="5EE0F0ED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1F908796" w14:textId="1FBDE5D8" w:rsidR="00E6472F" w:rsidRPr="005F5F19" w:rsidRDefault="00C420DB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5F5F19">
              <w:rPr>
                <w:rFonts w:ascii="Times New Roman" w:hAnsi="Times New Roman" w:cs="Times New Roman"/>
                <w:b/>
                <w:bCs/>
                <w:szCs w:val="26"/>
              </w:rPr>
              <w:t>Luồng thay thế</w:t>
            </w:r>
            <w:r w:rsidR="00B42F07"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: </w:t>
            </w:r>
            <w:r w:rsidR="00E6472F" w:rsidRPr="005F5F19">
              <w:rPr>
                <w:rFonts w:ascii="Times New Roman" w:hAnsi="Times New Roman" w:cs="Times New Roman"/>
                <w:b/>
                <w:bCs/>
                <w:szCs w:val="26"/>
              </w:rPr>
              <w:t xml:space="preserve">Hệ thống thông báo người sử dụng nhập sai email đã đăng ký </w:t>
            </w:r>
          </w:p>
          <w:p w14:paraId="06AE48BF" w14:textId="38B5435E" w:rsidR="00E6472F" w:rsidRPr="005F5F19" w:rsidRDefault="00E6472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#1, người sử dụng nhập lại email</w:t>
            </w:r>
            <w:r w:rsidR="00883129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729688A" w14:textId="1CE65081" w:rsidR="00E6472F" w:rsidRPr="005F5F19" w:rsidRDefault="00E6472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#2</w:t>
            </w:r>
            <w:r w:rsidR="00883129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6472F" w:rsidRPr="005F5F19" w14:paraId="0CE1F108" w14:textId="77777777">
        <w:tc>
          <w:tcPr>
            <w:tcW w:w="2088" w:type="dxa"/>
          </w:tcPr>
          <w:p w14:paraId="1EBE0B17" w14:textId="1F8EF8A7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2B8A7485" w14:textId="77777777" w:rsidR="00E6472F" w:rsidRPr="005F5F19" w:rsidRDefault="00E6472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FFA175" w14:textId="3D5FDAC1" w:rsidR="00204A5D" w:rsidRPr="005F5F19" w:rsidRDefault="00204A5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sử dụng đã đăng ký tài khoản trước đó. </w:t>
            </w:r>
          </w:p>
        </w:tc>
      </w:tr>
      <w:tr w:rsidR="00E6472F" w:rsidRPr="005F5F19" w14:paraId="3B3BB210" w14:textId="77777777">
        <w:tc>
          <w:tcPr>
            <w:tcW w:w="2088" w:type="dxa"/>
          </w:tcPr>
          <w:p w14:paraId="52E86632" w14:textId="2C6FC9FF" w:rsidR="00E6472F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38A55F09" w14:textId="1FB2A22D" w:rsidR="00E6472F" w:rsidRPr="005F5F19" w:rsidRDefault="00E6472F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 tạo mật khẩu mới thành công</w:t>
            </w:r>
            <w:r w:rsidR="00883129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</w:tbl>
    <w:p w14:paraId="0CF719B7" w14:textId="77777777" w:rsidR="00E6472F" w:rsidRPr="005F5F19" w:rsidRDefault="00E6472F" w:rsidP="00E6472F">
      <w:pPr>
        <w:rPr>
          <w:szCs w:val="26"/>
        </w:rPr>
      </w:pPr>
    </w:p>
    <w:p w14:paraId="2B99AC51" w14:textId="02BFC0DC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5" w:name="_Toc120214423"/>
      <w:r w:rsidRPr="005F5F19">
        <w:rPr>
          <w:rFonts w:ascii="Times New Roman" w:hAnsi="Times New Roman"/>
          <w:sz w:val="26"/>
          <w:szCs w:val="26"/>
        </w:rPr>
        <w:lastRenderedPageBreak/>
        <w:t xml:space="preserve">Use-case: </w:t>
      </w:r>
      <w:r w:rsidR="003F43A3">
        <w:rPr>
          <w:rFonts w:ascii="Times New Roman" w:hAnsi="Times New Roman"/>
          <w:sz w:val="26"/>
          <w:szCs w:val="26"/>
        </w:rPr>
        <w:t>Xem t</w:t>
      </w:r>
      <w:r w:rsidRPr="005F5F19">
        <w:rPr>
          <w:rFonts w:ascii="Times New Roman" w:hAnsi="Times New Roman"/>
          <w:sz w:val="26"/>
          <w:szCs w:val="26"/>
        </w:rPr>
        <w:t>hông tin cá nhân</w:t>
      </w:r>
      <w:bookmarkEnd w:id="5"/>
    </w:p>
    <w:p w14:paraId="449AD529" w14:textId="0F7FD98C" w:rsidR="00FB00E1" w:rsidRPr="005F5F19" w:rsidRDefault="00520372" w:rsidP="00981726">
      <w:pPr>
        <w:jc w:val="center"/>
      </w:pPr>
      <w:r w:rsidRPr="00520372">
        <w:rPr>
          <w:noProof/>
        </w:rPr>
        <w:drawing>
          <wp:inline distT="0" distB="0" distL="0" distR="0" wp14:anchorId="36C99565" wp14:editId="28C158E6">
            <wp:extent cx="4869180" cy="1623060"/>
            <wp:effectExtent l="0" t="0" r="762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606" cy="16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83129" w:rsidRPr="005F5F19" w14:paraId="7705B89D" w14:textId="77777777">
        <w:tc>
          <w:tcPr>
            <w:tcW w:w="2088" w:type="dxa"/>
          </w:tcPr>
          <w:p w14:paraId="3B072B12" w14:textId="134441D9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1D0C2C21" w14:textId="5D95C4D5" w:rsidR="00883129" w:rsidRPr="005F5F19" w:rsidRDefault="003F43A3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Xem t</w:t>
            </w:r>
            <w:r w:rsidR="00883129" w:rsidRPr="005F5F19">
              <w:rPr>
                <w:rFonts w:ascii="Times New Roman" w:hAnsi="Times New Roman" w:cs="Times New Roman"/>
                <w:szCs w:val="26"/>
              </w:rPr>
              <w:t>hông tin cá nhân.</w:t>
            </w:r>
          </w:p>
        </w:tc>
      </w:tr>
      <w:tr w:rsidR="00883129" w:rsidRPr="005F5F19" w14:paraId="33A30973" w14:textId="77777777">
        <w:tc>
          <w:tcPr>
            <w:tcW w:w="2088" w:type="dxa"/>
          </w:tcPr>
          <w:p w14:paraId="31885BF1" w14:textId="1EED1B19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573BFE99" w14:textId="069D3160" w:rsidR="00883129" w:rsidRPr="005F5F19" w:rsidRDefault="00883129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Hệ thống cho phép người 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sử dụng </w:t>
            </w:r>
            <w:r w:rsidR="00121F50">
              <w:rPr>
                <w:rFonts w:ascii="Times New Roman" w:hAnsi="Times New Roman" w:cs="Times New Roman"/>
                <w:szCs w:val="26"/>
              </w:rPr>
              <w:t>chỉnh sửa</w:t>
            </w:r>
            <w:r w:rsidRPr="005F5F19">
              <w:rPr>
                <w:rFonts w:ascii="Times New Roman" w:hAnsi="Times New Roman" w:cs="Times New Roman"/>
                <w:szCs w:val="26"/>
              </w:rPr>
              <w:t xml:space="preserve"> thông tin cá nhân của mình</w:t>
            </w:r>
            <w:r w:rsidR="00E71C2B">
              <w:rPr>
                <w:rFonts w:ascii="Times New Roman" w:hAnsi="Times New Roman" w:cs="Times New Roman"/>
                <w:szCs w:val="26"/>
              </w:rPr>
              <w:t xml:space="preserve"> (</w:t>
            </w:r>
            <w:r w:rsidR="00965B84">
              <w:rPr>
                <w:rFonts w:ascii="Times New Roman" w:hAnsi="Times New Roman" w:cs="Times New Roman"/>
                <w:szCs w:val="26"/>
              </w:rPr>
              <w:t xml:space="preserve">Ví dụ: </w:t>
            </w:r>
            <w:r w:rsidR="000652A8">
              <w:rPr>
                <w:rFonts w:ascii="Times New Roman" w:hAnsi="Times New Roman" w:cs="Times New Roman"/>
                <w:szCs w:val="26"/>
              </w:rPr>
              <w:t>xem thông tin, thay đổi tên, ảnh đại diện</w:t>
            </w:r>
            <w:r w:rsidR="00965B84">
              <w:rPr>
                <w:rFonts w:ascii="Times New Roman" w:hAnsi="Times New Roman" w:cs="Times New Roman"/>
                <w:szCs w:val="26"/>
              </w:rPr>
              <w:t>, ….</w:t>
            </w:r>
            <w:r w:rsidR="000652A8">
              <w:rPr>
                <w:rFonts w:ascii="Times New Roman" w:hAnsi="Times New Roman" w:cs="Times New Roman"/>
                <w:szCs w:val="26"/>
              </w:rPr>
              <w:t>)</w:t>
            </w:r>
          </w:p>
        </w:tc>
      </w:tr>
      <w:tr w:rsidR="00883129" w:rsidRPr="005F5F19" w14:paraId="2C1043F7" w14:textId="77777777">
        <w:tc>
          <w:tcPr>
            <w:tcW w:w="2088" w:type="dxa"/>
          </w:tcPr>
          <w:p w14:paraId="10AE60C4" w14:textId="7E4991CB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0CC2E678" w14:textId="10C07FC1" w:rsidR="00883129" w:rsidRPr="005F5F19" w:rsidRDefault="00883129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dùng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883129" w:rsidRPr="005F5F19" w14:paraId="026CF226" w14:textId="77777777">
        <w:tc>
          <w:tcPr>
            <w:tcW w:w="2088" w:type="dxa"/>
          </w:tcPr>
          <w:p w14:paraId="070C2151" w14:textId="73BCF00E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11CBE6BD" w14:textId="532A3785" w:rsidR="000502BC" w:rsidRPr="005F5F19" w:rsidRDefault="000502B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495471">
              <w:rPr>
                <w:rFonts w:ascii="Times New Roman" w:hAnsi="Times New Roman" w:cs="Times New Roman"/>
                <w:sz w:val="26"/>
                <w:szCs w:val="26"/>
              </w:rPr>
              <w:t>Xem t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hông tin cá nhân. </w:t>
            </w:r>
          </w:p>
          <w:p w14:paraId="37F050C7" w14:textId="36CC8D7D" w:rsidR="000502BC" w:rsidRPr="005F5F19" w:rsidRDefault="000502B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 và nhập thông tin cần chỉnh sửa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CFE42B4" w14:textId="7100B70E" w:rsidR="000502BC" w:rsidRPr="005F5F19" w:rsidRDefault="000502B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các trường bắt buộc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C92DB3" w14:textId="0CD28EEC" w:rsidR="000502BC" w:rsidRPr="005F5F19" w:rsidRDefault="000502B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thông tin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C91AA19" w14:textId="172C9247" w:rsidR="000502BC" w:rsidRPr="005F5F19" w:rsidRDefault="000502B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lưu thông tin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9837EAD" w14:textId="758014FB" w:rsidR="000502BC" w:rsidRPr="005F5F19" w:rsidRDefault="000502B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chỉnh sửa thông tin thành công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EBFE2CE" w14:textId="2670A88D" w:rsidR="00883129" w:rsidRPr="005F5F19" w:rsidRDefault="000502B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</w:t>
            </w:r>
            <w:r w:rsidR="00204A5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83129" w:rsidRPr="005F5F19" w14:paraId="2B9ECC4E" w14:textId="77777777">
        <w:tc>
          <w:tcPr>
            <w:tcW w:w="2088" w:type="dxa"/>
          </w:tcPr>
          <w:p w14:paraId="28925234" w14:textId="4C81DDA6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2B63B836" w14:textId="3C675C07" w:rsidR="00883129" w:rsidRPr="005F5F19" w:rsidRDefault="00883129" w:rsidP="00ED40E1">
            <w:pPr>
              <w:rPr>
                <w:rFonts w:ascii="Times New Roman" w:hAnsi="Times New Roman" w:cs="Times New Roman"/>
                <w:szCs w:val="26"/>
              </w:rPr>
            </w:pPr>
          </w:p>
        </w:tc>
      </w:tr>
      <w:tr w:rsidR="00883129" w:rsidRPr="005F5F19" w14:paraId="7D04D23C" w14:textId="77777777">
        <w:tc>
          <w:tcPr>
            <w:tcW w:w="2088" w:type="dxa"/>
          </w:tcPr>
          <w:p w14:paraId="06109A44" w14:textId="6F4B3522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7B237E56" w14:textId="77777777" w:rsidR="00883129" w:rsidRPr="005F5F19" w:rsidRDefault="0088312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  <w:r w:rsidR="00ED40E1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26D7A97" w14:textId="1BEA0AC3" w:rsidR="00D72592" w:rsidRPr="005F5F19" w:rsidRDefault="00D7259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đăng nhập vào hệ thống thành công.</w:t>
            </w:r>
          </w:p>
        </w:tc>
      </w:tr>
      <w:tr w:rsidR="00883129" w:rsidRPr="005F5F19" w14:paraId="09F57A16" w14:textId="77777777">
        <w:tc>
          <w:tcPr>
            <w:tcW w:w="2088" w:type="dxa"/>
          </w:tcPr>
          <w:p w14:paraId="3D0250C4" w14:textId="69172C19" w:rsidR="00883129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1CE14A8B" w14:textId="4D6C3EB0" w:rsidR="00883129" w:rsidRPr="005F5F19" w:rsidRDefault="00883129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Người </w:t>
            </w:r>
            <w:r w:rsidR="00FB00E1" w:rsidRPr="005F5F19">
              <w:rPr>
                <w:rFonts w:ascii="Times New Roman" w:hAnsi="Times New Roman" w:cs="Times New Roman"/>
                <w:szCs w:val="26"/>
              </w:rPr>
              <w:t xml:space="preserve">sử dụng </w:t>
            </w:r>
            <w:r w:rsidR="00313447">
              <w:rPr>
                <w:rFonts w:ascii="Times New Roman" w:hAnsi="Times New Roman" w:cs="Times New Roman"/>
                <w:szCs w:val="26"/>
              </w:rPr>
              <w:t>chỉnh sửa</w:t>
            </w:r>
            <w:r w:rsidR="00ED40E1" w:rsidRPr="005F5F19">
              <w:rPr>
                <w:rFonts w:ascii="Times New Roman" w:hAnsi="Times New Roman" w:cs="Times New Roman"/>
                <w:szCs w:val="26"/>
              </w:rPr>
              <w:t xml:space="preserve"> được thông tin cá nhân của mình</w:t>
            </w:r>
            <w:r w:rsidR="00204A5D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</w:tbl>
    <w:p w14:paraId="1109AB8E" w14:textId="77777777" w:rsidR="00883129" w:rsidRPr="005F5F19" w:rsidRDefault="00883129" w:rsidP="00883129">
      <w:pPr>
        <w:rPr>
          <w:szCs w:val="26"/>
        </w:rPr>
      </w:pPr>
    </w:p>
    <w:p w14:paraId="1ED2E660" w14:textId="643BA7B6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6" w:name="_Toc120214424"/>
      <w:r w:rsidRPr="005F5F19">
        <w:rPr>
          <w:rFonts w:ascii="Times New Roman" w:hAnsi="Times New Roman"/>
          <w:sz w:val="26"/>
          <w:szCs w:val="26"/>
        </w:rPr>
        <w:lastRenderedPageBreak/>
        <w:t xml:space="preserve">Use-case: </w:t>
      </w:r>
      <w:r w:rsidR="00D570C4">
        <w:rPr>
          <w:rFonts w:ascii="Times New Roman" w:hAnsi="Times New Roman"/>
          <w:sz w:val="26"/>
          <w:szCs w:val="26"/>
        </w:rPr>
        <w:t>T</w:t>
      </w:r>
      <w:r w:rsidRPr="005F5F19">
        <w:rPr>
          <w:rFonts w:ascii="Times New Roman" w:hAnsi="Times New Roman"/>
          <w:sz w:val="26"/>
          <w:szCs w:val="26"/>
        </w:rPr>
        <w:t>uyển dụng</w:t>
      </w:r>
      <w:bookmarkEnd w:id="6"/>
    </w:p>
    <w:p w14:paraId="310F0536" w14:textId="37194ECE" w:rsidR="00FB00E1" w:rsidRPr="005F5F19" w:rsidRDefault="00466B71" w:rsidP="000C0005">
      <w:pPr>
        <w:jc w:val="center"/>
      </w:pPr>
      <w:r w:rsidRPr="00466B71">
        <w:rPr>
          <w:noProof/>
        </w:rPr>
        <w:drawing>
          <wp:inline distT="0" distB="0" distL="0" distR="0" wp14:anchorId="60F0F9FE" wp14:editId="3049523A">
            <wp:extent cx="4553402" cy="3444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248" cy="34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D40E1" w:rsidRPr="005F5F19" w14:paraId="1EF82264" w14:textId="77777777">
        <w:tc>
          <w:tcPr>
            <w:tcW w:w="2088" w:type="dxa"/>
          </w:tcPr>
          <w:p w14:paraId="5448C955" w14:textId="3527C0D6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0760931B" w14:textId="3045AAAB" w:rsidR="00ED40E1" w:rsidRPr="005F5F19" w:rsidRDefault="00D570C4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</w:t>
            </w:r>
            <w:r w:rsidR="00ED40E1" w:rsidRPr="005F5F19">
              <w:rPr>
                <w:rFonts w:ascii="Times New Roman" w:hAnsi="Times New Roman" w:cs="Times New Roman"/>
                <w:szCs w:val="26"/>
              </w:rPr>
              <w:t>uyển dụng.</w:t>
            </w:r>
          </w:p>
        </w:tc>
      </w:tr>
      <w:tr w:rsidR="00ED40E1" w:rsidRPr="005F5F19" w14:paraId="1D99B87C" w14:textId="77777777">
        <w:tc>
          <w:tcPr>
            <w:tcW w:w="2088" w:type="dxa"/>
          </w:tcPr>
          <w:p w14:paraId="304C16EB" w14:textId="3BB1419E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7217FEDF" w14:textId="30F07D0A" w:rsidR="00ED40E1" w:rsidRPr="005F5F19" w:rsidRDefault="00ED40E1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Hệ thống cho phép nhà tuyển dụng</w:t>
            </w:r>
            <w:r w:rsidR="003A2C51" w:rsidRPr="005F5F19">
              <w:rPr>
                <w:rFonts w:ascii="Times New Roman" w:hAnsi="Times New Roman" w:cs="Times New Roman"/>
                <w:szCs w:val="26"/>
              </w:rPr>
              <w:t xml:space="preserve"> </w:t>
            </w:r>
            <w:r w:rsidR="003D2001">
              <w:rPr>
                <w:rFonts w:ascii="Times New Roman" w:hAnsi="Times New Roman" w:cs="Times New Roman"/>
                <w:szCs w:val="26"/>
              </w:rPr>
              <w:t>thực hiện thêm, sửa hoặc xoá</w:t>
            </w:r>
            <w:r w:rsidR="003A2C51" w:rsidRPr="005F5F19">
              <w:rPr>
                <w:rFonts w:ascii="Times New Roman" w:hAnsi="Times New Roman" w:cs="Times New Roman"/>
                <w:szCs w:val="26"/>
              </w:rPr>
              <w:t xml:space="preserve"> các tin tuyển dụng đã đăng</w:t>
            </w:r>
            <w:r w:rsidR="00362B9A" w:rsidRPr="005F5F19">
              <w:rPr>
                <w:rFonts w:ascii="Times New Roman" w:hAnsi="Times New Roman" w:cs="Times New Roman"/>
                <w:szCs w:val="26"/>
              </w:rPr>
              <w:t xml:space="preserve"> và các Ứng viên đã ứng tuyển vào tin đó.</w:t>
            </w:r>
          </w:p>
        </w:tc>
      </w:tr>
      <w:tr w:rsidR="00ED40E1" w:rsidRPr="005F5F19" w14:paraId="60E00D57" w14:textId="77777777">
        <w:tc>
          <w:tcPr>
            <w:tcW w:w="2088" w:type="dxa"/>
          </w:tcPr>
          <w:p w14:paraId="2D47301C" w14:textId="1266D6ED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1F0D6B74" w14:textId="2E697985" w:rsidR="00ED40E1" w:rsidRPr="005F5F19" w:rsidRDefault="00ED40E1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Nhà tuyển dụng</w:t>
            </w:r>
          </w:p>
        </w:tc>
      </w:tr>
      <w:tr w:rsidR="00ED40E1" w:rsidRPr="005F5F19" w14:paraId="244118F6" w14:textId="77777777">
        <w:tc>
          <w:tcPr>
            <w:tcW w:w="2088" w:type="dxa"/>
          </w:tcPr>
          <w:p w14:paraId="0E6CB865" w14:textId="16D8AFFB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7841D599" w14:textId="0891713F" w:rsidR="00ED40E1" w:rsidRPr="005F5F19" w:rsidRDefault="00ED40E1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362B9A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</w:t>
            </w:r>
            <w:r w:rsidR="00064CBA" w:rsidRPr="005F5F19">
              <w:rPr>
                <w:rFonts w:ascii="Times New Roman" w:hAnsi="Times New Roman" w:cs="Times New Roman"/>
                <w:sz w:val="26"/>
                <w:szCs w:val="26"/>
              </w:rPr>
              <w:t>tuyển dụng.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AC359D" w14:textId="28CAF024" w:rsidR="00ED40E1" w:rsidRPr="005F5F19" w:rsidRDefault="00064CBA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các tin tuyển dụng đã đăng.</w:t>
            </w:r>
          </w:p>
          <w:p w14:paraId="17539439" w14:textId="61D95B89" w:rsidR="00064CBA" w:rsidRPr="005F5F19" w:rsidRDefault="00064CBA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362B9A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chọn tin muốn </w:t>
            </w:r>
            <w:r w:rsidR="003A2C51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thêm,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chỉnh sửa, xoá.</w:t>
            </w:r>
          </w:p>
          <w:p w14:paraId="63785621" w14:textId="14685115" w:rsidR="00064CBA" w:rsidRPr="005F5F19" w:rsidRDefault="00064CBA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nội dung tin chi tiết từ bảng tin đăng.</w:t>
            </w:r>
          </w:p>
          <w:p w14:paraId="4F6FE820" w14:textId="1D874B11" w:rsidR="00064CBA" w:rsidRPr="005F5F19" w:rsidRDefault="00064CBA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362B9A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 chức năng (</w:t>
            </w:r>
            <w:r w:rsidR="00D72592" w:rsidRPr="005F5F19">
              <w:rPr>
                <w:rFonts w:ascii="Times New Roman" w:hAnsi="Times New Roman" w:cs="Times New Roman"/>
                <w:sz w:val="26"/>
                <w:szCs w:val="26"/>
              </w:rPr>
              <w:t>thêm, chỉnh sửa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, x</w:t>
            </w:r>
            <w:r w:rsidR="00D72592" w:rsidRPr="005F5F19">
              <w:rPr>
                <w:rFonts w:ascii="Times New Roman" w:hAnsi="Times New Roman" w:cs="Times New Roman"/>
                <w:sz w:val="26"/>
                <w:szCs w:val="26"/>
              </w:rPr>
              <w:t>oá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1BD7B24D" w14:textId="13272BAE" w:rsidR="00ED40E1" w:rsidRPr="005F5F19" w:rsidRDefault="00064CBA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hiện thị Form chỉnh sửa.</w:t>
            </w:r>
          </w:p>
          <w:p w14:paraId="3CDFF34A" w14:textId="3D62B325" w:rsidR="00ED40E1" w:rsidRPr="005F5F19" w:rsidRDefault="00064CBA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362B9A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nhập thông tin chỉnh sửa.</w:t>
            </w:r>
          </w:p>
          <w:p w14:paraId="76852403" w14:textId="3A983C54" w:rsidR="00ED40E1" w:rsidRPr="005F5F19" w:rsidRDefault="00ED40E1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064CBA" w:rsidRPr="005F5F19">
              <w:rPr>
                <w:rFonts w:ascii="Times New Roman" w:hAnsi="Times New Roman" w:cs="Times New Roman"/>
                <w:sz w:val="26"/>
                <w:szCs w:val="26"/>
              </w:rPr>
              <w:t>kiểm tra thông tin.</w:t>
            </w:r>
          </w:p>
          <w:p w14:paraId="762D4AF1" w14:textId="77777777" w:rsidR="00ED40E1" w:rsidRPr="005F5F19" w:rsidRDefault="00064CBA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thông tin.</w:t>
            </w:r>
          </w:p>
          <w:p w14:paraId="01ED472F" w14:textId="77777777" w:rsidR="00064CBA" w:rsidRPr="005F5F19" w:rsidRDefault="00064CBA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</w:t>
            </w:r>
            <w:r w:rsidR="00B42F07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dữ liệu lưu thông tin.</w:t>
            </w:r>
          </w:p>
          <w:p w14:paraId="7C58EB7B" w14:textId="77777777" w:rsidR="00B42F07" w:rsidRPr="005F5F19" w:rsidRDefault="00B42F07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cập nhật thành công.</w:t>
            </w:r>
          </w:p>
          <w:p w14:paraId="6CC387E4" w14:textId="548BD3E6" w:rsidR="00B42F07" w:rsidRPr="005F5F19" w:rsidRDefault="00B42F07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</w:t>
            </w:r>
          </w:p>
        </w:tc>
      </w:tr>
      <w:tr w:rsidR="00ED40E1" w:rsidRPr="005F5F19" w14:paraId="54DE651F" w14:textId="77777777">
        <w:tc>
          <w:tcPr>
            <w:tcW w:w="2088" w:type="dxa"/>
          </w:tcPr>
          <w:p w14:paraId="706754D4" w14:textId="6603F9CD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41058DF1" w14:textId="633DB2A3" w:rsidR="00ED40E1" w:rsidRPr="007B26CF" w:rsidRDefault="00C420DB" w:rsidP="001C1EE1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7B26CF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B42F07" w:rsidRPr="007B26CF">
              <w:rPr>
                <w:rFonts w:ascii="Times New Roman" w:hAnsi="Times New Roman" w:cs="Times New Roman"/>
                <w:b/>
                <w:bCs/>
                <w:szCs w:val="26"/>
              </w:rPr>
              <w:t xml:space="preserve">1: Nếu người </w:t>
            </w:r>
            <w:r w:rsidR="00540401">
              <w:rPr>
                <w:rFonts w:ascii="Times New Roman" w:hAnsi="Times New Roman" w:cs="Times New Roman"/>
                <w:b/>
                <w:bCs/>
                <w:szCs w:val="26"/>
              </w:rPr>
              <w:t>sử dụng</w:t>
            </w:r>
            <w:r w:rsidR="00B42F07" w:rsidRPr="007B26CF">
              <w:rPr>
                <w:rFonts w:ascii="Times New Roman" w:hAnsi="Times New Roman" w:cs="Times New Roman"/>
                <w:b/>
                <w:bCs/>
                <w:szCs w:val="26"/>
              </w:rPr>
              <w:t xml:space="preserve"> chọn chức năng xoá ở bước #5</w:t>
            </w:r>
          </w:p>
          <w:p w14:paraId="4FBBEEE7" w14:textId="7994A5CD" w:rsidR="00B42F07" w:rsidRPr="007B26CF" w:rsidRDefault="00B42F07" w:rsidP="007B26C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Ở bước #5, người </w:t>
            </w:r>
            <w:r w:rsidR="00540401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xoá.</w:t>
            </w:r>
          </w:p>
          <w:p w14:paraId="01617353" w14:textId="25BC9AA2" w:rsidR="00B42F07" w:rsidRPr="007B26CF" w:rsidRDefault="00B42F07" w:rsidP="007B26CF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Tiếp tục thực hiện bước #</w:t>
            </w:r>
            <w:r w:rsidR="00903CFD" w:rsidRPr="007B26C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0A4EB1A" w14:textId="39E4957C" w:rsidR="00B42F07" w:rsidRPr="007B26CF" w:rsidRDefault="00C420DB" w:rsidP="001C1EE1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7B26CF">
              <w:rPr>
                <w:rFonts w:ascii="Times New Roman" w:hAnsi="Times New Roman" w:cs="Times New Roman"/>
                <w:b/>
                <w:bCs/>
                <w:szCs w:val="26"/>
              </w:rPr>
              <w:lastRenderedPageBreak/>
              <w:t xml:space="preserve">Luồng thay thế </w:t>
            </w:r>
            <w:r w:rsidR="00B42F07" w:rsidRPr="007B26CF">
              <w:rPr>
                <w:rFonts w:ascii="Times New Roman" w:hAnsi="Times New Roman" w:cs="Times New Roman"/>
                <w:b/>
                <w:bCs/>
                <w:szCs w:val="26"/>
              </w:rPr>
              <w:t xml:space="preserve">2: Hệ thống thông báo người </w:t>
            </w:r>
            <w:r w:rsidR="00540401">
              <w:rPr>
                <w:rFonts w:ascii="Times New Roman" w:hAnsi="Times New Roman" w:cs="Times New Roman"/>
                <w:b/>
                <w:bCs/>
                <w:szCs w:val="26"/>
              </w:rPr>
              <w:t>sử dụng</w:t>
            </w:r>
            <w:r w:rsidR="00540401" w:rsidRPr="007B26CF">
              <w:rPr>
                <w:rFonts w:ascii="Times New Roman" w:hAnsi="Times New Roman" w:cs="Times New Roman"/>
                <w:b/>
                <w:bCs/>
                <w:szCs w:val="26"/>
              </w:rPr>
              <w:t xml:space="preserve"> </w:t>
            </w:r>
            <w:r w:rsidR="00B42F07" w:rsidRPr="007B26CF">
              <w:rPr>
                <w:rFonts w:ascii="Times New Roman" w:hAnsi="Times New Roman" w:cs="Times New Roman"/>
                <w:b/>
                <w:bCs/>
                <w:szCs w:val="26"/>
              </w:rPr>
              <w:t>nhập sai thông tin yêu cầu.</w:t>
            </w:r>
          </w:p>
          <w:p w14:paraId="0F3453C7" w14:textId="3874B972" w:rsidR="00B42F07" w:rsidRPr="007B26CF" w:rsidRDefault="00B42F07" w:rsidP="007B26C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Từ bước #7, người </w:t>
            </w:r>
            <w:r w:rsidR="00540401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="00540401"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nhập lại thông tin chỉnh sửa.</w:t>
            </w:r>
          </w:p>
          <w:p w14:paraId="7E2BE347" w14:textId="3ECEE61D" w:rsidR="00B42F07" w:rsidRPr="007B26CF" w:rsidRDefault="00B42F07" w:rsidP="007B26C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Tiếp tục bước #8.</w:t>
            </w:r>
          </w:p>
          <w:p w14:paraId="69AD5A60" w14:textId="7FF7D9B0" w:rsidR="003A2C51" w:rsidRPr="007B26CF" w:rsidRDefault="00C420DB" w:rsidP="001C1EE1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7B26CF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 w:rsidR="003A2C51" w:rsidRPr="007B26CF">
              <w:rPr>
                <w:rFonts w:ascii="Times New Roman" w:hAnsi="Times New Roman" w:cs="Times New Roman"/>
                <w:b/>
                <w:bCs/>
                <w:szCs w:val="26"/>
              </w:rPr>
              <w:t xml:space="preserve">3: Người </w:t>
            </w:r>
            <w:r w:rsidR="00540401">
              <w:rPr>
                <w:rFonts w:ascii="Times New Roman" w:hAnsi="Times New Roman" w:cs="Times New Roman"/>
                <w:b/>
                <w:bCs/>
                <w:szCs w:val="26"/>
              </w:rPr>
              <w:t>sử dụng</w:t>
            </w:r>
            <w:r w:rsidR="00540401" w:rsidRPr="007B26CF">
              <w:rPr>
                <w:rFonts w:ascii="Times New Roman" w:hAnsi="Times New Roman" w:cs="Times New Roman"/>
                <w:b/>
                <w:bCs/>
                <w:szCs w:val="26"/>
              </w:rPr>
              <w:t xml:space="preserve"> </w:t>
            </w:r>
            <w:r w:rsidR="003A2C51" w:rsidRPr="007B26CF">
              <w:rPr>
                <w:rFonts w:ascii="Times New Roman" w:hAnsi="Times New Roman" w:cs="Times New Roman"/>
                <w:b/>
                <w:bCs/>
                <w:szCs w:val="26"/>
              </w:rPr>
              <w:t>muốn quản lý danh sách hồ sơ ứng viên.</w:t>
            </w:r>
          </w:p>
          <w:p w14:paraId="65C0E874" w14:textId="6E9378CF" w:rsidR="003A2C51" w:rsidRPr="007B26CF" w:rsidRDefault="003A2C51" w:rsidP="007B26C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Từ bước #5, người </w:t>
            </w:r>
            <w:r w:rsidR="00540401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="00540401"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chọn chức năng danh sách hồ sơ ứng viên.</w:t>
            </w:r>
          </w:p>
          <w:p w14:paraId="538BD83C" w14:textId="686B587B" w:rsidR="003A2C51" w:rsidRPr="007B26CF" w:rsidRDefault="003A2C51" w:rsidP="007B26C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Hệ thống hiển thị danh sách hồ sơ ứng viên đã nộp.</w:t>
            </w:r>
          </w:p>
          <w:p w14:paraId="792E4F6E" w14:textId="3822F93D" w:rsidR="003A2C51" w:rsidRPr="007B26CF" w:rsidRDefault="003A2C51" w:rsidP="007B26C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540401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="00540401"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chọn hồ sơ muốn xem.</w:t>
            </w:r>
          </w:p>
          <w:p w14:paraId="365E5997" w14:textId="22A5CAD9" w:rsidR="003A2C51" w:rsidRPr="007B26CF" w:rsidRDefault="003A2C51" w:rsidP="007B26C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Hệ thống hiển thị thông tin hồ sơ ứng viên.</w:t>
            </w:r>
          </w:p>
          <w:p w14:paraId="4D63A2D9" w14:textId="639826B2" w:rsidR="003A2C51" w:rsidRPr="007B26CF" w:rsidRDefault="003A2C51" w:rsidP="007B26C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540401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="00540401" w:rsidRPr="007B2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chấp nhận/từ chối hồ sơ ứng tuyển.</w:t>
            </w:r>
          </w:p>
          <w:p w14:paraId="54A6D800" w14:textId="7D142354" w:rsidR="003A2C51" w:rsidRPr="007B26CF" w:rsidRDefault="003A2C51" w:rsidP="007B26C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Cơ sở dữ liệu lưu thông tin.</w:t>
            </w:r>
          </w:p>
          <w:p w14:paraId="089C396B" w14:textId="6BDEE02D" w:rsidR="003A2C51" w:rsidRPr="007B26CF" w:rsidRDefault="003A2C51" w:rsidP="007B26C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Hệ thống gửi thông báo ứng tuyển cho ứng viên.</w:t>
            </w:r>
          </w:p>
          <w:p w14:paraId="472E4373" w14:textId="34A2ACF5" w:rsidR="003A2C51" w:rsidRPr="007B26CF" w:rsidRDefault="003B05F5" w:rsidP="007B26CF">
            <w:pPr>
              <w:pStyle w:val="ListParagraph"/>
              <w:numPr>
                <w:ilvl w:val="0"/>
                <w:numId w:val="43"/>
              </w:numPr>
            </w:pPr>
            <w:r w:rsidRPr="007B26CF"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ED40E1" w:rsidRPr="005F5F19" w14:paraId="038D4CAA" w14:textId="77777777">
        <w:tc>
          <w:tcPr>
            <w:tcW w:w="2088" w:type="dxa"/>
          </w:tcPr>
          <w:p w14:paraId="72DA4800" w14:textId="13C5CA83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Điều kiện cần</w:t>
            </w:r>
          </w:p>
        </w:tc>
        <w:tc>
          <w:tcPr>
            <w:tcW w:w="7488" w:type="dxa"/>
          </w:tcPr>
          <w:p w14:paraId="299FAE0D" w14:textId="77777777" w:rsidR="00ED40E1" w:rsidRPr="005F5F19" w:rsidRDefault="00ED40E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dụng.</w:t>
            </w:r>
          </w:p>
          <w:p w14:paraId="67CB767B" w14:textId="598D2068" w:rsidR="003B05F5" w:rsidRPr="005F5F19" w:rsidRDefault="003B05F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Tin tuyển dụng đã được đăng trước đó.</w:t>
            </w:r>
          </w:p>
        </w:tc>
      </w:tr>
      <w:tr w:rsidR="00ED40E1" w:rsidRPr="005F5F19" w14:paraId="4535236D" w14:textId="77777777">
        <w:tc>
          <w:tcPr>
            <w:tcW w:w="2088" w:type="dxa"/>
          </w:tcPr>
          <w:p w14:paraId="5EC2D286" w14:textId="5D54A6CA" w:rsidR="00ED40E1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7313446E" w14:textId="02D9196D" w:rsidR="00ED40E1" w:rsidRPr="005F5F19" w:rsidRDefault="00A7618B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Nhà tuyển dụng quản lý được tin tuyển dụng</w:t>
            </w:r>
            <w:r w:rsidR="003B05F5" w:rsidRPr="005F5F19">
              <w:rPr>
                <w:rFonts w:ascii="Times New Roman" w:hAnsi="Times New Roman" w:cs="Times New Roman"/>
                <w:szCs w:val="26"/>
              </w:rPr>
              <w:t xml:space="preserve"> và quản lý được danh sách hồ sơ ứng viên.</w:t>
            </w:r>
          </w:p>
        </w:tc>
      </w:tr>
    </w:tbl>
    <w:p w14:paraId="0DC6B92F" w14:textId="77777777" w:rsidR="00A7618B" w:rsidRPr="005F5F19" w:rsidRDefault="00A7618B" w:rsidP="00A7618B">
      <w:pPr>
        <w:rPr>
          <w:szCs w:val="26"/>
        </w:rPr>
      </w:pPr>
    </w:p>
    <w:p w14:paraId="7CBC09CB" w14:textId="07ECE5BE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7" w:name="_Toc120214425"/>
      <w:r w:rsidRPr="005F5F19">
        <w:rPr>
          <w:rFonts w:ascii="Times New Roman" w:hAnsi="Times New Roman"/>
          <w:sz w:val="26"/>
          <w:szCs w:val="26"/>
        </w:rPr>
        <w:t>Use-case: Tìm kiếm, lọc tin tuyển dụng</w:t>
      </w:r>
      <w:bookmarkEnd w:id="7"/>
    </w:p>
    <w:p w14:paraId="26364D64" w14:textId="5D1FFB54" w:rsidR="00FB00E1" w:rsidRPr="005F5F19" w:rsidRDefault="00FB00E1" w:rsidP="00981726">
      <w:pPr>
        <w:jc w:val="center"/>
      </w:pPr>
      <w:r w:rsidRPr="005F5F19">
        <w:rPr>
          <w:noProof/>
        </w:rPr>
        <w:drawing>
          <wp:inline distT="0" distB="0" distL="0" distR="0" wp14:anchorId="3B906404" wp14:editId="5A676E6A">
            <wp:extent cx="4625691" cy="1805305"/>
            <wp:effectExtent l="0" t="0" r="381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057" cy="18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B203" w14:textId="77777777" w:rsidR="00FB00E1" w:rsidRPr="005F5F19" w:rsidRDefault="00FB00E1" w:rsidP="00FB0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32CA6" w:rsidRPr="005F5F19" w14:paraId="3FF6B8D6" w14:textId="77777777">
        <w:tc>
          <w:tcPr>
            <w:tcW w:w="2088" w:type="dxa"/>
          </w:tcPr>
          <w:p w14:paraId="45C5124C" w14:textId="79B6CB86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345BC73A" w14:textId="0A4F806E" w:rsidR="00032CA6" w:rsidRPr="005F5F19" w:rsidRDefault="00032CA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Tìm kiếm, lọc tin tuyển dụng.</w:t>
            </w:r>
          </w:p>
        </w:tc>
      </w:tr>
      <w:tr w:rsidR="00032CA6" w:rsidRPr="005F5F19" w14:paraId="287EE28E" w14:textId="77777777">
        <w:tc>
          <w:tcPr>
            <w:tcW w:w="2088" w:type="dxa"/>
          </w:tcPr>
          <w:p w14:paraId="771DCF7E" w14:textId="1AC24A09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4DAE083D" w14:textId="2A0372EE" w:rsidR="00032CA6" w:rsidRPr="005F5F19" w:rsidRDefault="00032CA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Tìm kiếm việc dựa trên các tiêu chí: Địa điểm, công ty tuyển dụng, trình độ, </w:t>
            </w:r>
            <w:r w:rsidR="003B05F5" w:rsidRPr="005F5F19">
              <w:rPr>
                <w:rFonts w:ascii="Times New Roman" w:hAnsi="Times New Roman" w:cs="Times New Roman"/>
                <w:szCs w:val="26"/>
              </w:rPr>
              <w:t xml:space="preserve">vị trí công việc, </w:t>
            </w:r>
            <w:r w:rsidRPr="005F5F19">
              <w:rPr>
                <w:rFonts w:ascii="Times New Roman" w:hAnsi="Times New Roman" w:cs="Times New Roman"/>
                <w:szCs w:val="26"/>
              </w:rPr>
              <w:t>mức lương, …</w:t>
            </w:r>
          </w:p>
        </w:tc>
      </w:tr>
      <w:tr w:rsidR="00032CA6" w:rsidRPr="005F5F19" w14:paraId="3EA15046" w14:textId="77777777">
        <w:tc>
          <w:tcPr>
            <w:tcW w:w="2088" w:type="dxa"/>
          </w:tcPr>
          <w:p w14:paraId="26C6259F" w14:textId="2F305BAF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1A9E1BE8" w14:textId="65330E5B" w:rsidR="00032CA6" w:rsidRPr="005F5F19" w:rsidRDefault="00032CA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Ứng viên tìm việc.</w:t>
            </w:r>
          </w:p>
        </w:tc>
      </w:tr>
      <w:tr w:rsidR="00032CA6" w:rsidRPr="005F5F19" w14:paraId="46A25DEE" w14:textId="77777777">
        <w:tc>
          <w:tcPr>
            <w:tcW w:w="2088" w:type="dxa"/>
          </w:tcPr>
          <w:p w14:paraId="4D9161B9" w14:textId="2619EB46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564F6F71" w14:textId="453E41F0" w:rsidR="00032CA6" w:rsidRPr="005F5F19" w:rsidRDefault="00032CA6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>sử dụng nhập thông tin tìm kiếm</w:t>
            </w:r>
            <w:r w:rsidR="00CA0A80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0747A18" w14:textId="2C374DDC" w:rsidR="00C420DB" w:rsidRPr="005F5F19" w:rsidRDefault="00C420DB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Cơ sở dữ liệu kiểm tra dữ liệu theo yêu cầu tìm kiếm.</w:t>
            </w:r>
          </w:p>
          <w:p w14:paraId="490562A6" w14:textId="6BEB7C80" w:rsidR="00CA0A80" w:rsidRPr="005F5F19" w:rsidRDefault="00CA0A80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>danh sách các tin tuyển dụng theo yêu cầu tìm kiếm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7EC9E6" w14:textId="72E3C0EB" w:rsidR="00CA0A80" w:rsidRPr="005F5F19" w:rsidRDefault="00CA0A80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>sử dụng chọn tin cần xem.</w:t>
            </w:r>
          </w:p>
          <w:p w14:paraId="332E2688" w14:textId="375B50F9" w:rsidR="00CA0A80" w:rsidRPr="005F5F19" w:rsidRDefault="00CA0A80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>thông tin chi tiết của tin tuyển dụng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CC181EF" w14:textId="0515D4F9" w:rsidR="00CA0A80" w:rsidRPr="005F5F19" w:rsidRDefault="00CA0A80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</w:t>
            </w:r>
          </w:p>
        </w:tc>
      </w:tr>
      <w:tr w:rsidR="00032CA6" w:rsidRPr="005F5F19" w14:paraId="7680D27F" w14:textId="77777777">
        <w:tc>
          <w:tcPr>
            <w:tcW w:w="2088" w:type="dxa"/>
          </w:tcPr>
          <w:p w14:paraId="5DFA3E76" w14:textId="44A86A67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Luồng thay thế</w:t>
            </w:r>
          </w:p>
        </w:tc>
        <w:tc>
          <w:tcPr>
            <w:tcW w:w="7488" w:type="dxa"/>
          </w:tcPr>
          <w:p w14:paraId="7A9C8A91" w14:textId="12BE1C46" w:rsidR="00032CA6" w:rsidRPr="001C1EE1" w:rsidRDefault="00C420DB" w:rsidP="001C1EE1">
            <w:pPr>
              <w:rPr>
                <w:rFonts w:ascii="Times New Roman" w:hAnsi="Times New Roman" w:cs="Times New Roman"/>
                <w:b/>
                <w:bCs/>
              </w:rPr>
            </w:pPr>
            <w:r w:rsidRPr="001C1EE1">
              <w:rPr>
                <w:rFonts w:ascii="Times New Roman" w:hAnsi="Times New Roman" w:cs="Times New Roman"/>
                <w:b/>
                <w:bCs/>
              </w:rPr>
              <w:t>Luồng thay thế</w:t>
            </w:r>
            <w:r w:rsidR="005A6523">
              <w:rPr>
                <w:rFonts w:ascii="Times New Roman" w:hAnsi="Times New Roman" w:cs="Times New Roman"/>
                <w:b/>
                <w:bCs/>
              </w:rPr>
              <w:t xml:space="preserve"> 1</w:t>
            </w:r>
            <w:r w:rsidRPr="001C1EE1">
              <w:rPr>
                <w:rFonts w:ascii="Times New Roman" w:hAnsi="Times New Roman" w:cs="Times New Roman"/>
                <w:b/>
                <w:bCs/>
              </w:rPr>
              <w:t>: Người sử dụng muốn lọc ra tin tuyển dụng theo mong muốn.</w:t>
            </w:r>
          </w:p>
          <w:p w14:paraId="7A932606" w14:textId="77777777" w:rsidR="00C420DB" w:rsidRPr="005F5F19" w:rsidRDefault="00C420D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#1, Người sử dụng lọc tin tuyển dụng theo mong muốn của mình.</w:t>
            </w:r>
          </w:p>
          <w:p w14:paraId="0C3B5505" w14:textId="77777777" w:rsidR="00C420DB" w:rsidRPr="005A6523" w:rsidRDefault="00C420D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#2</w:t>
            </w:r>
          </w:p>
          <w:p w14:paraId="2CF38415" w14:textId="5ABFF589" w:rsidR="005A6523" w:rsidRPr="008A7494" w:rsidRDefault="005A6523" w:rsidP="005A6523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8A7494">
              <w:rPr>
                <w:rFonts w:ascii="Times New Roman" w:hAnsi="Times New Roman" w:cs="Times New Roman"/>
                <w:b/>
                <w:bCs/>
                <w:szCs w:val="26"/>
              </w:rPr>
              <w:t xml:space="preserve">Luồng thay thế </w:t>
            </w:r>
            <w:r>
              <w:rPr>
                <w:rFonts w:ascii="Times New Roman" w:hAnsi="Times New Roman" w:cs="Times New Roman"/>
                <w:b/>
                <w:bCs/>
                <w:szCs w:val="26"/>
              </w:rPr>
              <w:t>2</w:t>
            </w:r>
            <w:r w:rsidRPr="008A7494">
              <w:rPr>
                <w:rFonts w:ascii="Times New Roman" w:hAnsi="Times New Roman" w:cs="Times New Roman"/>
                <w:b/>
                <w:bCs/>
                <w:szCs w:val="26"/>
              </w:rPr>
              <w:t>: Người sử dụng muốn báo cáo tin tuyển dụng.</w:t>
            </w:r>
          </w:p>
          <w:p w14:paraId="151EE89B" w14:textId="55009F1B" w:rsidR="005A6523" w:rsidRDefault="005A652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Sau bước #</w:t>
            </w:r>
            <w:r w:rsidR="00DF7DA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, người sử dụng nhấn vào biểu tượng để báo cáo tin tuyển dụng.</w:t>
            </w:r>
          </w:p>
          <w:p w14:paraId="43245EA7" w14:textId="750D8E33" w:rsidR="002F04EF" w:rsidRDefault="002F04E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gửi thông báo về phía quản trị viên để xác minh, xét duyệt lại tin tuyển dụng.</w:t>
            </w:r>
          </w:p>
          <w:p w14:paraId="7DE5DDF4" w14:textId="4810ED94" w:rsidR="005A6523" w:rsidRPr="00734CE1" w:rsidRDefault="00734CE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032CA6" w:rsidRPr="005F5F19" w14:paraId="062C57FA" w14:textId="77777777">
        <w:tc>
          <w:tcPr>
            <w:tcW w:w="2088" w:type="dxa"/>
          </w:tcPr>
          <w:p w14:paraId="471851E4" w14:textId="041F0142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28FCD2B6" w14:textId="77777777" w:rsidR="00032CA6" w:rsidRPr="005F5F19" w:rsidRDefault="00032CA6" w:rsidP="00E573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Phải kết nối với Internet trước khi sử dụng.</w:t>
            </w:r>
          </w:p>
        </w:tc>
      </w:tr>
      <w:tr w:rsidR="00032CA6" w:rsidRPr="005F5F19" w14:paraId="613684CB" w14:textId="77777777">
        <w:tc>
          <w:tcPr>
            <w:tcW w:w="2088" w:type="dxa"/>
          </w:tcPr>
          <w:p w14:paraId="6E37CCB6" w14:textId="7FF39A29" w:rsidR="00032CA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6DB5597A" w14:textId="2F44B853" w:rsidR="00032CA6" w:rsidRPr="005F5F19" w:rsidRDefault="00AC7DA8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Hiện thị được kết quả tìm kiếm theo mong muốn của ứng viên.</w:t>
            </w:r>
          </w:p>
        </w:tc>
      </w:tr>
    </w:tbl>
    <w:p w14:paraId="083DCBEE" w14:textId="77777777" w:rsidR="00032CA6" w:rsidRPr="005F5F19" w:rsidRDefault="00032CA6" w:rsidP="00032CA6">
      <w:pPr>
        <w:rPr>
          <w:szCs w:val="26"/>
        </w:rPr>
      </w:pPr>
    </w:p>
    <w:p w14:paraId="54D0A0C3" w14:textId="4A5AE370" w:rsidR="00E6472F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8" w:name="_Toc120214426"/>
      <w:r w:rsidRPr="005F5F19">
        <w:rPr>
          <w:rFonts w:ascii="Times New Roman" w:hAnsi="Times New Roman"/>
          <w:sz w:val="26"/>
          <w:szCs w:val="26"/>
        </w:rPr>
        <w:t>Use-case: Ứng tuyển</w:t>
      </w:r>
      <w:bookmarkEnd w:id="8"/>
      <w:r w:rsidR="00E573E6" w:rsidRPr="005F5F19">
        <w:rPr>
          <w:rFonts w:ascii="Times New Roman" w:hAnsi="Times New Roman"/>
          <w:sz w:val="26"/>
          <w:szCs w:val="26"/>
        </w:rPr>
        <w:t xml:space="preserve">  </w:t>
      </w:r>
    </w:p>
    <w:p w14:paraId="541FDE3A" w14:textId="4C369299" w:rsidR="00EC3E1E" w:rsidRPr="00EC3E1E" w:rsidRDefault="00EC3E1E" w:rsidP="00EC3E1E">
      <w:pPr>
        <w:jc w:val="center"/>
      </w:pPr>
      <w:r w:rsidRPr="00EC3E1E">
        <w:rPr>
          <w:noProof/>
        </w:rPr>
        <w:drawing>
          <wp:inline distT="0" distB="0" distL="0" distR="0" wp14:anchorId="64A2DE15" wp14:editId="5354DC9D">
            <wp:extent cx="4701540" cy="1940212"/>
            <wp:effectExtent l="0" t="0" r="3810" b="317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9874" cy="194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573E6" w:rsidRPr="005F5F19" w14:paraId="00B9740D" w14:textId="77777777">
        <w:tc>
          <w:tcPr>
            <w:tcW w:w="2088" w:type="dxa"/>
          </w:tcPr>
          <w:p w14:paraId="32EFA133" w14:textId="561CB30A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2E07EA6F" w14:textId="0A286FBB" w:rsidR="00E573E6" w:rsidRPr="005F5F19" w:rsidRDefault="00E573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Ứng tuyển</w:t>
            </w:r>
          </w:p>
        </w:tc>
      </w:tr>
      <w:tr w:rsidR="00E573E6" w:rsidRPr="005F5F19" w14:paraId="7BBD4282" w14:textId="77777777">
        <w:tc>
          <w:tcPr>
            <w:tcW w:w="2088" w:type="dxa"/>
          </w:tcPr>
          <w:p w14:paraId="65A5D463" w14:textId="3275964E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25D1C69D" w14:textId="3C3967CA" w:rsidR="00E573E6" w:rsidRPr="005F5F19" w:rsidRDefault="00E573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Ứng viên muốn ứng tuyển vào công </w:t>
            </w:r>
            <w:r w:rsidR="0004170F" w:rsidRPr="005F5F19">
              <w:rPr>
                <w:rFonts w:ascii="Times New Roman" w:hAnsi="Times New Roman" w:cs="Times New Roman"/>
                <w:szCs w:val="26"/>
              </w:rPr>
              <w:t>việc mong muốn.</w:t>
            </w:r>
          </w:p>
        </w:tc>
      </w:tr>
      <w:tr w:rsidR="00E573E6" w:rsidRPr="005F5F19" w14:paraId="08F1F465" w14:textId="77777777">
        <w:tc>
          <w:tcPr>
            <w:tcW w:w="2088" w:type="dxa"/>
          </w:tcPr>
          <w:p w14:paraId="26AD6E63" w14:textId="68CE7F1F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66709ADD" w14:textId="7B6E6A0B" w:rsidR="00E573E6" w:rsidRPr="005F5F19" w:rsidRDefault="00E573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Ứng viên tìm việc.</w:t>
            </w:r>
          </w:p>
        </w:tc>
      </w:tr>
      <w:tr w:rsidR="00E573E6" w:rsidRPr="005F5F19" w14:paraId="069353E2" w14:textId="77777777">
        <w:tc>
          <w:tcPr>
            <w:tcW w:w="2088" w:type="dxa"/>
          </w:tcPr>
          <w:p w14:paraId="45396D94" w14:textId="68A1BFE7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2A70804F" w14:textId="589FCE06" w:rsidR="00E573E6" w:rsidRPr="005F5F19" w:rsidRDefault="00E573E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 chức năng ứng tuyển</w:t>
            </w:r>
          </w:p>
          <w:p w14:paraId="65DEF0AF" w14:textId="77777777" w:rsidR="00E573E6" w:rsidRPr="005F5F19" w:rsidRDefault="00E573E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hiện thị ra form điền thông tin cho ứng viên.</w:t>
            </w:r>
          </w:p>
          <w:p w14:paraId="1A17F33B" w14:textId="25D2535C" w:rsidR="00E573E6" w:rsidRPr="005F5F19" w:rsidRDefault="00E573E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điền thông tin vào form.</w:t>
            </w:r>
          </w:p>
          <w:p w14:paraId="7F812B73" w14:textId="77777777" w:rsidR="00E573E6" w:rsidRPr="005F5F19" w:rsidRDefault="00E573E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các trường thông tin bắt buộc.</w:t>
            </w:r>
          </w:p>
          <w:p w14:paraId="343271FB" w14:textId="654FD729" w:rsidR="00E573E6" w:rsidRPr="005F5F19" w:rsidRDefault="00E573E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click nộp hồ sơ ứng tuyển. </w:t>
            </w:r>
          </w:p>
          <w:p w14:paraId="4121B294" w14:textId="77777777" w:rsidR="00370B45" w:rsidRPr="005F5F19" w:rsidRDefault="00370B45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và lưu lại thông tin.</w:t>
            </w:r>
          </w:p>
          <w:p w14:paraId="647B03D7" w14:textId="77777777" w:rsidR="00370B45" w:rsidRPr="005F5F19" w:rsidRDefault="00370B45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ứng tuyển thành công.</w:t>
            </w:r>
          </w:p>
          <w:p w14:paraId="2741136F" w14:textId="1B2E4763" w:rsidR="00370B45" w:rsidRPr="005F5F19" w:rsidRDefault="00370B45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</w:t>
            </w:r>
          </w:p>
        </w:tc>
      </w:tr>
      <w:tr w:rsidR="00E573E6" w:rsidRPr="005F5F19" w14:paraId="0FB049FA" w14:textId="77777777">
        <w:tc>
          <w:tcPr>
            <w:tcW w:w="2088" w:type="dxa"/>
          </w:tcPr>
          <w:p w14:paraId="5D05AE50" w14:textId="79CD8A5F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Luồng thay thế</w:t>
            </w:r>
          </w:p>
        </w:tc>
        <w:tc>
          <w:tcPr>
            <w:tcW w:w="7488" w:type="dxa"/>
          </w:tcPr>
          <w:p w14:paraId="3DFD0928" w14:textId="42FE2F63" w:rsidR="00E573E6" w:rsidRPr="001C1EE1" w:rsidRDefault="00C420DB" w:rsidP="001C1EE1">
            <w:pPr>
              <w:rPr>
                <w:rFonts w:ascii="Times New Roman" w:hAnsi="Times New Roman" w:cs="Times New Roman"/>
                <w:b/>
                <w:bCs/>
              </w:rPr>
            </w:pPr>
            <w:r w:rsidRPr="001C1EE1">
              <w:rPr>
                <w:rFonts w:ascii="Times New Roman" w:hAnsi="Times New Roman" w:cs="Times New Roman"/>
                <w:b/>
                <w:bCs/>
              </w:rPr>
              <w:t xml:space="preserve">Luồng thay thế </w:t>
            </w:r>
            <w:r w:rsidR="00370B45" w:rsidRPr="001C1EE1">
              <w:rPr>
                <w:rFonts w:ascii="Times New Roman" w:hAnsi="Times New Roman" w:cs="Times New Roman"/>
                <w:b/>
                <w:bCs/>
              </w:rPr>
              <w:t>1</w:t>
            </w:r>
            <w:r w:rsidR="00E573E6" w:rsidRPr="001C1EE1">
              <w:rPr>
                <w:rFonts w:ascii="Times New Roman" w:hAnsi="Times New Roman" w:cs="Times New Roman"/>
                <w:b/>
                <w:bCs/>
              </w:rPr>
              <w:t xml:space="preserve">: Ứng viên </w:t>
            </w:r>
            <w:r w:rsidR="00370B45" w:rsidRPr="001C1EE1">
              <w:rPr>
                <w:rFonts w:ascii="Times New Roman" w:hAnsi="Times New Roman" w:cs="Times New Roman"/>
                <w:b/>
                <w:bCs/>
              </w:rPr>
              <w:t>muốn liên hệ với nhà tuyển dụng</w:t>
            </w:r>
          </w:p>
          <w:p w14:paraId="0AD9F6D3" w14:textId="4580C916" w:rsidR="003B05F5" w:rsidRPr="005F5F19" w:rsidRDefault="003B05F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Trước bước #1, 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có thể liên hệ với nhà tuyển dụng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tại trang ứng tuyển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để trao đổi.</w:t>
            </w:r>
          </w:p>
          <w:p w14:paraId="545B4C5C" w14:textId="6E5EA696" w:rsidR="003B05F5" w:rsidRPr="005F5F19" w:rsidRDefault="003B05F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#1.</w:t>
            </w:r>
          </w:p>
          <w:p w14:paraId="527D9ABD" w14:textId="2C6CCD98" w:rsidR="00370B45" w:rsidRPr="001C1EE1" w:rsidRDefault="00C420DB" w:rsidP="001C1EE1">
            <w:pPr>
              <w:rPr>
                <w:rFonts w:ascii="Times New Roman" w:hAnsi="Times New Roman" w:cs="Times New Roman"/>
                <w:b/>
                <w:bCs/>
              </w:rPr>
            </w:pPr>
            <w:r w:rsidRPr="001C1EE1">
              <w:rPr>
                <w:rFonts w:ascii="Times New Roman" w:hAnsi="Times New Roman" w:cs="Times New Roman"/>
                <w:b/>
                <w:bCs/>
              </w:rPr>
              <w:t xml:space="preserve">Luồng thay thế </w:t>
            </w:r>
            <w:r w:rsidR="00370B45" w:rsidRPr="001C1EE1">
              <w:rPr>
                <w:rFonts w:ascii="Times New Roman" w:hAnsi="Times New Roman" w:cs="Times New Roman"/>
                <w:b/>
                <w:bCs/>
              </w:rPr>
              <w:t>2: Hệ thống kiểm tra thông tin nhập sai yêu cầu</w:t>
            </w:r>
          </w:p>
          <w:p w14:paraId="4F3009FC" w14:textId="796B84C0" w:rsidR="00370B45" w:rsidRPr="005F5F19" w:rsidRDefault="00370B4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Từ bước #3, 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điền lại thông tin vào form</w:t>
            </w:r>
          </w:p>
          <w:p w14:paraId="6DA28AB6" w14:textId="1B6D2436" w:rsidR="00370B45" w:rsidRPr="005F5F19" w:rsidRDefault="00370B4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#4.</w:t>
            </w:r>
          </w:p>
        </w:tc>
      </w:tr>
      <w:tr w:rsidR="00E573E6" w:rsidRPr="005F5F19" w14:paraId="6E874703" w14:textId="77777777">
        <w:tc>
          <w:tcPr>
            <w:tcW w:w="2088" w:type="dxa"/>
          </w:tcPr>
          <w:p w14:paraId="7912B7FC" w14:textId="2BA6B9C1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2C85754A" w14:textId="16F16CA1" w:rsidR="00370B45" w:rsidRPr="005F5F19" w:rsidRDefault="00370B4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</w:p>
          <w:p w14:paraId="6A2EFAB6" w14:textId="7C7F27DD" w:rsidR="00E573E6" w:rsidRPr="005F5F19" w:rsidRDefault="00370B4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đăng nhập vào hệ thống.</w:t>
            </w:r>
          </w:p>
          <w:p w14:paraId="5E293947" w14:textId="7B075D3B" w:rsidR="00370B45" w:rsidRPr="005F5F19" w:rsidRDefault="00370B4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C420D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thực hiện quá trình tìm kiếm tin tuyển dụng rồi mới thực hiện ứng tuyển.</w:t>
            </w:r>
          </w:p>
        </w:tc>
      </w:tr>
      <w:tr w:rsidR="00E573E6" w:rsidRPr="005F5F19" w14:paraId="7300BFA8" w14:textId="77777777">
        <w:tc>
          <w:tcPr>
            <w:tcW w:w="2088" w:type="dxa"/>
          </w:tcPr>
          <w:p w14:paraId="56BC1F59" w14:textId="7D424E35" w:rsidR="00E573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0A0B6A7C" w14:textId="318809EA" w:rsidR="00E573E6" w:rsidRPr="005F5F19" w:rsidRDefault="00370B45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Ứng viên nộp hồ sơ ứng tuyển thành công</w:t>
            </w:r>
          </w:p>
        </w:tc>
      </w:tr>
    </w:tbl>
    <w:p w14:paraId="1BD419D4" w14:textId="77777777" w:rsidR="00E573E6" w:rsidRPr="005F5F19" w:rsidRDefault="00E573E6" w:rsidP="00E573E6">
      <w:pPr>
        <w:rPr>
          <w:szCs w:val="26"/>
        </w:rPr>
      </w:pPr>
    </w:p>
    <w:p w14:paraId="62B447F5" w14:textId="2FAF9216" w:rsidR="00E6472F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9" w:name="_Toc120214427"/>
      <w:r w:rsidRPr="005F5F19">
        <w:rPr>
          <w:rFonts w:ascii="Times New Roman" w:hAnsi="Times New Roman"/>
          <w:sz w:val="26"/>
          <w:szCs w:val="26"/>
        </w:rPr>
        <w:t xml:space="preserve">Use-case: </w:t>
      </w:r>
      <w:r w:rsidR="00842251">
        <w:rPr>
          <w:rFonts w:ascii="Times New Roman" w:hAnsi="Times New Roman"/>
          <w:sz w:val="26"/>
          <w:szCs w:val="26"/>
        </w:rPr>
        <w:t>H</w:t>
      </w:r>
      <w:r w:rsidRPr="005F5F19">
        <w:rPr>
          <w:rFonts w:ascii="Times New Roman" w:hAnsi="Times New Roman"/>
          <w:sz w:val="26"/>
          <w:szCs w:val="26"/>
        </w:rPr>
        <w:t>ồ sơ ứng tuyển</w:t>
      </w:r>
      <w:bookmarkEnd w:id="9"/>
    </w:p>
    <w:p w14:paraId="315FEC44" w14:textId="2C75D0AB" w:rsidR="008233DD" w:rsidRPr="008233DD" w:rsidRDefault="000E1501" w:rsidP="008233DD">
      <w:pPr>
        <w:jc w:val="center"/>
      </w:pPr>
      <w:r w:rsidRPr="000E1501">
        <w:rPr>
          <w:noProof/>
        </w:rPr>
        <w:drawing>
          <wp:inline distT="0" distB="0" distL="0" distR="0" wp14:anchorId="3ED30757" wp14:editId="6D658E87">
            <wp:extent cx="5860641" cy="2781300"/>
            <wp:effectExtent l="0" t="0" r="6985" b="0"/>
            <wp:docPr id="15" name="Picture 15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8918" cy="281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04BD8" w:rsidRPr="005F5F19" w14:paraId="57A8D93A" w14:textId="77777777">
        <w:tc>
          <w:tcPr>
            <w:tcW w:w="2088" w:type="dxa"/>
          </w:tcPr>
          <w:p w14:paraId="6C265EE4" w14:textId="6D9EEC92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Tên use-case</w:t>
            </w:r>
          </w:p>
        </w:tc>
        <w:tc>
          <w:tcPr>
            <w:tcW w:w="7488" w:type="dxa"/>
          </w:tcPr>
          <w:p w14:paraId="17133A1B" w14:textId="3003DF32" w:rsidR="00C04BD8" w:rsidRPr="005F5F19" w:rsidRDefault="003F0CB4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H</w:t>
            </w:r>
            <w:r w:rsidR="00C04BD8" w:rsidRPr="005F5F19">
              <w:rPr>
                <w:rFonts w:ascii="Times New Roman" w:hAnsi="Times New Roman" w:cs="Times New Roman"/>
                <w:szCs w:val="26"/>
              </w:rPr>
              <w:t>ồ sơ ứng tuyển</w:t>
            </w:r>
          </w:p>
        </w:tc>
      </w:tr>
      <w:tr w:rsidR="00C04BD8" w:rsidRPr="005F5F19" w14:paraId="38BE8F85" w14:textId="77777777">
        <w:tc>
          <w:tcPr>
            <w:tcW w:w="2088" w:type="dxa"/>
          </w:tcPr>
          <w:p w14:paraId="03A2617D" w14:textId="6C9C39C5" w:rsidR="00C04BD8" w:rsidRPr="005F5F19" w:rsidRDefault="000F2FFC" w:rsidP="00C04BD8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07829C9B" w14:textId="17D57C46" w:rsidR="00C04BD8" w:rsidRPr="005F5F19" w:rsidRDefault="00C04BD8" w:rsidP="00C04BD8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Hệ thống cho phép ứng viên quản lý danh sách hồ sơ ứng tuyển của mình. </w:t>
            </w:r>
          </w:p>
        </w:tc>
      </w:tr>
      <w:tr w:rsidR="00C04BD8" w:rsidRPr="005F5F19" w14:paraId="42DF58C0" w14:textId="77777777">
        <w:tc>
          <w:tcPr>
            <w:tcW w:w="2088" w:type="dxa"/>
          </w:tcPr>
          <w:p w14:paraId="0194B76A" w14:textId="08868CFC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414D05AB" w14:textId="1C54E870" w:rsidR="00C04BD8" w:rsidRPr="005F5F19" w:rsidRDefault="00C04BD8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Ứng viên tìm việc.</w:t>
            </w:r>
          </w:p>
        </w:tc>
      </w:tr>
      <w:tr w:rsidR="00C04BD8" w:rsidRPr="005F5F19" w14:paraId="35B5B99B" w14:textId="77777777">
        <w:tc>
          <w:tcPr>
            <w:tcW w:w="2088" w:type="dxa"/>
          </w:tcPr>
          <w:p w14:paraId="0D5C84B6" w14:textId="3F05AF0F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2A1792EC" w14:textId="0E0B61C3" w:rsidR="00C04BD8" w:rsidRPr="005F5F19" w:rsidRDefault="00E229D7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</w:t>
            </w:r>
            <w:r w:rsidR="00895F7D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sơ ứng tuyển.</w:t>
            </w:r>
          </w:p>
          <w:p w14:paraId="455AB3AA" w14:textId="7A15E84F" w:rsidR="00E229D7" w:rsidRPr="005F5F19" w:rsidRDefault="00E229D7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ra danh sách các hồ sơ mà người 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ứng tuyển</w:t>
            </w:r>
            <w:r w:rsidR="00852CF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FD885AD" w14:textId="450E1D11" w:rsidR="00852CFD" w:rsidRPr="005F5F19" w:rsidRDefault="002A5D8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Người sử dụng c</w:t>
            </w:r>
            <w:r w:rsidR="00852CFD" w:rsidRPr="005F5F19">
              <w:rPr>
                <w:rFonts w:ascii="Times New Roman" w:hAnsi="Times New Roman" w:cs="Times New Roman"/>
                <w:sz w:val="26"/>
                <w:szCs w:val="26"/>
              </w:rPr>
              <w:t>họn hồ sơ ứng tuyển muốn thao tác.</w:t>
            </w:r>
          </w:p>
          <w:p w14:paraId="497DF54F" w14:textId="2034879A" w:rsidR="002A5D8F" w:rsidRPr="005F5F19" w:rsidRDefault="002A5D8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thông tin chi tiết của hồ sơ ứng tuyển.</w:t>
            </w:r>
          </w:p>
          <w:p w14:paraId="6C1D1937" w14:textId="0D3CBAAF" w:rsidR="00852CFD" w:rsidRPr="005F5F19" w:rsidRDefault="00852CFD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thực hiện thao tác chỉnh sửa hoặc xoá.</w:t>
            </w:r>
          </w:p>
          <w:p w14:paraId="6AAF38E6" w14:textId="77777777" w:rsidR="00852CFD" w:rsidRPr="005F5F19" w:rsidRDefault="00852CFD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các thông tin bắt buộc.</w:t>
            </w:r>
          </w:p>
          <w:p w14:paraId="5F26AFB0" w14:textId="77777777" w:rsidR="00852CFD" w:rsidRPr="005F5F19" w:rsidRDefault="00852CFD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thông tin.</w:t>
            </w:r>
          </w:p>
          <w:p w14:paraId="6A2ECE7F" w14:textId="77777777" w:rsidR="00852CFD" w:rsidRPr="005F5F19" w:rsidRDefault="00852CFD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lưu thông tin.</w:t>
            </w:r>
          </w:p>
          <w:p w14:paraId="20B4DCFE" w14:textId="77777777" w:rsidR="00852CFD" w:rsidRPr="005F5F19" w:rsidRDefault="00852CFD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cập nhật thành công.</w:t>
            </w:r>
          </w:p>
          <w:p w14:paraId="763A4D55" w14:textId="60F2E826" w:rsidR="00852CFD" w:rsidRPr="005F5F19" w:rsidRDefault="00852CFD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C04BD8" w:rsidRPr="005F5F19" w14:paraId="0D07AD5F" w14:textId="77777777">
        <w:tc>
          <w:tcPr>
            <w:tcW w:w="2088" w:type="dxa"/>
          </w:tcPr>
          <w:p w14:paraId="179E2F60" w14:textId="566C21E6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5194BFA6" w14:textId="5E9F2482" w:rsidR="00852CFD" w:rsidRPr="008A7494" w:rsidRDefault="00C420DB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8A7494">
              <w:rPr>
                <w:rFonts w:ascii="Times New Roman" w:hAnsi="Times New Roman" w:cs="Times New Roman"/>
                <w:b/>
                <w:bCs/>
              </w:rPr>
              <w:t>Luồng thay thế</w:t>
            </w:r>
            <w:r w:rsidR="002A5D8F" w:rsidRPr="008A749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52CFD" w:rsidRPr="008A7494">
              <w:rPr>
                <w:rFonts w:ascii="Times New Roman" w:hAnsi="Times New Roman" w:cs="Times New Roman"/>
                <w:b/>
                <w:bCs/>
              </w:rPr>
              <w:t xml:space="preserve">1: Nếu người </w:t>
            </w:r>
            <w:r w:rsidR="002A5D8F" w:rsidRPr="008A7494">
              <w:rPr>
                <w:rFonts w:ascii="Times New Roman" w:hAnsi="Times New Roman" w:cs="Times New Roman"/>
                <w:b/>
                <w:bCs/>
              </w:rPr>
              <w:t>sử dụng muốn xoá hồ sơ ứng tuyển.</w:t>
            </w:r>
          </w:p>
          <w:p w14:paraId="52891580" w14:textId="2D41E3D3" w:rsidR="00852CFD" w:rsidRPr="005F5F19" w:rsidRDefault="00852CF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, người 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 chức năng xoá.</w:t>
            </w:r>
          </w:p>
          <w:p w14:paraId="700AB34D" w14:textId="1BF6E2A4" w:rsidR="00852CFD" w:rsidRPr="005F5F19" w:rsidRDefault="00852CF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thực hiện bước #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58D8F13" w14:textId="06140C03" w:rsidR="00852CFD" w:rsidRPr="008A7494" w:rsidRDefault="00C420DB" w:rsidP="008A7494">
            <w:pPr>
              <w:rPr>
                <w:rFonts w:ascii="Times New Roman" w:hAnsi="Times New Roman" w:cs="Times New Roman"/>
                <w:b/>
                <w:bCs/>
                <w:szCs w:val="26"/>
              </w:rPr>
            </w:pPr>
            <w:r w:rsidRPr="008A7494">
              <w:rPr>
                <w:rFonts w:ascii="Times New Roman" w:hAnsi="Times New Roman" w:cs="Times New Roman"/>
                <w:b/>
                <w:bCs/>
                <w:szCs w:val="26"/>
              </w:rPr>
              <w:t>Luồng thay thế</w:t>
            </w:r>
            <w:r w:rsidR="002A5D8F" w:rsidRPr="008A7494">
              <w:rPr>
                <w:rFonts w:ascii="Times New Roman" w:hAnsi="Times New Roman" w:cs="Times New Roman"/>
                <w:b/>
                <w:bCs/>
                <w:szCs w:val="26"/>
              </w:rPr>
              <w:t xml:space="preserve"> </w:t>
            </w:r>
            <w:r w:rsidR="00852CFD" w:rsidRPr="008A7494">
              <w:rPr>
                <w:rFonts w:ascii="Times New Roman" w:hAnsi="Times New Roman" w:cs="Times New Roman"/>
                <w:b/>
                <w:bCs/>
                <w:szCs w:val="26"/>
              </w:rPr>
              <w:t xml:space="preserve">2: Hệ thống thông báo người </w:t>
            </w:r>
            <w:r w:rsidR="002A5D8F" w:rsidRPr="008A7494">
              <w:rPr>
                <w:rFonts w:ascii="Times New Roman" w:hAnsi="Times New Roman" w:cs="Times New Roman"/>
                <w:b/>
                <w:bCs/>
                <w:szCs w:val="26"/>
              </w:rPr>
              <w:t>sử dụng</w:t>
            </w:r>
            <w:r w:rsidR="00852CFD" w:rsidRPr="008A7494">
              <w:rPr>
                <w:rFonts w:ascii="Times New Roman" w:hAnsi="Times New Roman" w:cs="Times New Roman"/>
                <w:b/>
                <w:bCs/>
                <w:szCs w:val="26"/>
              </w:rPr>
              <w:t xml:space="preserve"> nhập sai thông tin </w:t>
            </w:r>
            <w:r w:rsidR="00AA34AE" w:rsidRPr="008A7494">
              <w:rPr>
                <w:rFonts w:ascii="Times New Roman" w:hAnsi="Times New Roman" w:cs="Times New Roman"/>
                <w:b/>
                <w:bCs/>
                <w:szCs w:val="26"/>
              </w:rPr>
              <w:t>chỉnh sửa</w:t>
            </w:r>
            <w:r w:rsidR="00852CFD" w:rsidRPr="008A7494">
              <w:rPr>
                <w:rFonts w:ascii="Times New Roman" w:hAnsi="Times New Roman" w:cs="Times New Roman"/>
                <w:b/>
                <w:bCs/>
                <w:szCs w:val="26"/>
              </w:rPr>
              <w:t>.</w:t>
            </w:r>
          </w:p>
          <w:p w14:paraId="02B6C0B8" w14:textId="3C283321" w:rsidR="00852CFD" w:rsidRPr="005F5F19" w:rsidRDefault="00852CF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Từ bước #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, người </w:t>
            </w:r>
            <w:r w:rsidR="00895F7D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nhập lại thông tin chỉnh sửa.</w:t>
            </w:r>
          </w:p>
          <w:p w14:paraId="779AE9C9" w14:textId="53CA022A" w:rsidR="004561FD" w:rsidRPr="00B419C8" w:rsidRDefault="00852CFD" w:rsidP="004561F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</w:t>
            </w:r>
            <w:r w:rsidR="002A5D8F" w:rsidRPr="005F5F1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04BD8" w:rsidRPr="005F5F19" w14:paraId="216025C7" w14:textId="77777777">
        <w:tc>
          <w:tcPr>
            <w:tcW w:w="2088" w:type="dxa"/>
          </w:tcPr>
          <w:p w14:paraId="7A92D7F8" w14:textId="0DCAEED4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6E7449B7" w14:textId="77777777" w:rsidR="00C04BD8" w:rsidRPr="005F5F19" w:rsidRDefault="00C04BD8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</w:p>
          <w:p w14:paraId="003C38EA" w14:textId="6B732103" w:rsidR="00C04BD8" w:rsidRPr="005F5F19" w:rsidRDefault="00C04BD8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Người 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sử dụng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phải đăng nhập vào hệ thống.</w:t>
            </w:r>
          </w:p>
        </w:tc>
      </w:tr>
      <w:tr w:rsidR="00C04BD8" w:rsidRPr="005F5F19" w14:paraId="78A16A55" w14:textId="77777777">
        <w:tc>
          <w:tcPr>
            <w:tcW w:w="2088" w:type="dxa"/>
          </w:tcPr>
          <w:p w14:paraId="009602B0" w14:textId="0C504364" w:rsidR="00C04BD8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15F1CF11" w14:textId="2DC0B560" w:rsidR="00C04BD8" w:rsidRPr="005F5F19" w:rsidRDefault="00C04BD8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Ứng viên </w:t>
            </w:r>
            <w:r w:rsidR="007777E6" w:rsidRPr="005F5F19">
              <w:rPr>
                <w:rFonts w:ascii="Times New Roman" w:hAnsi="Times New Roman" w:cs="Times New Roman"/>
                <w:szCs w:val="26"/>
              </w:rPr>
              <w:t>quản lý thành công hồ sơ ứng tuyển.</w:t>
            </w:r>
          </w:p>
        </w:tc>
      </w:tr>
    </w:tbl>
    <w:p w14:paraId="11510480" w14:textId="77777777" w:rsidR="00C04BD8" w:rsidRPr="005F5F19" w:rsidRDefault="00C04BD8" w:rsidP="00C04BD8">
      <w:pPr>
        <w:rPr>
          <w:szCs w:val="26"/>
        </w:rPr>
      </w:pPr>
    </w:p>
    <w:p w14:paraId="39396A28" w14:textId="4864FC72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10" w:name="_Toc120214428"/>
      <w:r w:rsidRPr="005F5F19">
        <w:rPr>
          <w:rFonts w:ascii="Times New Roman" w:hAnsi="Times New Roman"/>
          <w:sz w:val="26"/>
          <w:szCs w:val="26"/>
        </w:rPr>
        <w:lastRenderedPageBreak/>
        <w:t xml:space="preserve">Use-case: </w:t>
      </w:r>
      <w:r w:rsidR="000C7AAB">
        <w:rPr>
          <w:rFonts w:ascii="Times New Roman" w:hAnsi="Times New Roman"/>
          <w:sz w:val="26"/>
          <w:szCs w:val="26"/>
        </w:rPr>
        <w:t>T</w:t>
      </w:r>
      <w:r w:rsidRPr="005F5F19">
        <w:rPr>
          <w:rFonts w:ascii="Times New Roman" w:hAnsi="Times New Roman"/>
          <w:sz w:val="26"/>
          <w:szCs w:val="26"/>
        </w:rPr>
        <w:t>ài khoản người dùng</w:t>
      </w:r>
      <w:bookmarkEnd w:id="10"/>
    </w:p>
    <w:p w14:paraId="70DAD918" w14:textId="04B37755" w:rsidR="00FB00E1" w:rsidRPr="005F5F19" w:rsidRDefault="00F719BA" w:rsidP="00E34D8E">
      <w:pPr>
        <w:jc w:val="center"/>
      </w:pPr>
      <w:r w:rsidRPr="00F719BA">
        <w:rPr>
          <w:noProof/>
        </w:rPr>
        <w:drawing>
          <wp:inline distT="0" distB="0" distL="0" distR="0" wp14:anchorId="73F599BE" wp14:editId="4E00D75C">
            <wp:extent cx="5059680" cy="3095640"/>
            <wp:effectExtent l="0" t="0" r="7620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244" cy="31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777E6" w:rsidRPr="005F5F19" w14:paraId="69F38431" w14:textId="77777777">
        <w:tc>
          <w:tcPr>
            <w:tcW w:w="2088" w:type="dxa"/>
          </w:tcPr>
          <w:p w14:paraId="694C72C4" w14:textId="1B904347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34DBA91D" w14:textId="73E086EB" w:rsidR="007777E6" w:rsidRPr="005F5F19" w:rsidRDefault="000C7AAB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</w:t>
            </w:r>
            <w:r w:rsidR="007777E6" w:rsidRPr="005F5F19">
              <w:rPr>
                <w:rFonts w:ascii="Times New Roman" w:hAnsi="Times New Roman" w:cs="Times New Roman"/>
                <w:szCs w:val="26"/>
              </w:rPr>
              <w:t xml:space="preserve">ài khoản người </w:t>
            </w:r>
            <w:r w:rsidR="00AC53AB" w:rsidRPr="005F5F19">
              <w:rPr>
                <w:rFonts w:ascii="Times New Roman" w:hAnsi="Times New Roman" w:cs="Times New Roman"/>
                <w:szCs w:val="26"/>
              </w:rPr>
              <w:t>dùng</w:t>
            </w:r>
            <w:r w:rsidR="007777E6" w:rsidRPr="005F5F19">
              <w:rPr>
                <w:rFonts w:ascii="Times New Roman" w:hAnsi="Times New Roman" w:cs="Times New Roman"/>
                <w:szCs w:val="26"/>
              </w:rPr>
              <w:t>.</w:t>
            </w:r>
          </w:p>
        </w:tc>
      </w:tr>
      <w:tr w:rsidR="007777E6" w:rsidRPr="005F5F19" w14:paraId="2E01FC91" w14:textId="77777777">
        <w:tc>
          <w:tcPr>
            <w:tcW w:w="2088" w:type="dxa"/>
          </w:tcPr>
          <w:p w14:paraId="3E2330A8" w14:textId="6D3DC78E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670E633D" w14:textId="18717343" w:rsidR="007777E6" w:rsidRPr="005F5F19" w:rsidRDefault="007777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Hệ thống cho phép quản trị viên có thể </w:t>
            </w:r>
            <w:r w:rsidR="00AC53AB" w:rsidRPr="005F5F19">
              <w:rPr>
                <w:rFonts w:ascii="Times New Roman" w:hAnsi="Times New Roman" w:cs="Times New Roman"/>
                <w:szCs w:val="26"/>
              </w:rPr>
              <w:t>duyệt, khoá hoặc xoá</w:t>
            </w:r>
            <w:r w:rsidRPr="005F5F19">
              <w:rPr>
                <w:rFonts w:ascii="Times New Roman" w:hAnsi="Times New Roman" w:cs="Times New Roman"/>
                <w:szCs w:val="26"/>
              </w:rPr>
              <w:t xml:space="preserve"> </w:t>
            </w:r>
            <w:r w:rsidR="00AC53AB" w:rsidRPr="005F5F19">
              <w:rPr>
                <w:rFonts w:ascii="Times New Roman" w:hAnsi="Times New Roman" w:cs="Times New Roman"/>
                <w:szCs w:val="26"/>
              </w:rPr>
              <w:t>tài khoản</w:t>
            </w:r>
            <w:r w:rsidRPr="005F5F19">
              <w:rPr>
                <w:rFonts w:ascii="Times New Roman" w:hAnsi="Times New Roman" w:cs="Times New Roman"/>
                <w:szCs w:val="26"/>
              </w:rPr>
              <w:t xml:space="preserve"> của người </w:t>
            </w:r>
            <w:r w:rsidR="00AC53AB" w:rsidRPr="005F5F19">
              <w:rPr>
                <w:rFonts w:ascii="Times New Roman" w:hAnsi="Times New Roman" w:cs="Times New Roman"/>
                <w:szCs w:val="26"/>
              </w:rPr>
              <w:t>dùng</w:t>
            </w:r>
            <w:r w:rsidRPr="005F5F19">
              <w:rPr>
                <w:rFonts w:ascii="Times New Roman" w:hAnsi="Times New Roman" w:cs="Times New Roman"/>
                <w:szCs w:val="26"/>
              </w:rPr>
              <w:t xml:space="preserve">. </w:t>
            </w:r>
          </w:p>
        </w:tc>
      </w:tr>
      <w:tr w:rsidR="007777E6" w:rsidRPr="005F5F19" w14:paraId="7FBAA913" w14:textId="77777777">
        <w:tc>
          <w:tcPr>
            <w:tcW w:w="2088" w:type="dxa"/>
          </w:tcPr>
          <w:p w14:paraId="1D43259D" w14:textId="7277BC98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3406B0D5" w14:textId="5C3A2462" w:rsidR="007777E6" w:rsidRPr="005F5F19" w:rsidRDefault="007777E6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Quản trị viên.</w:t>
            </w:r>
          </w:p>
        </w:tc>
      </w:tr>
      <w:tr w:rsidR="007777E6" w:rsidRPr="005F5F19" w14:paraId="73A034BF" w14:textId="77777777">
        <w:tc>
          <w:tcPr>
            <w:tcW w:w="2088" w:type="dxa"/>
          </w:tcPr>
          <w:p w14:paraId="36F54BF8" w14:textId="7F6A47CE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25605091" w14:textId="27D2B9AE" w:rsidR="007777E6" w:rsidRPr="005F5F19" w:rsidRDefault="007777E6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chọn chức năng </w:t>
            </w:r>
            <w:r w:rsidR="000C7AA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ài khoản người dùng.</w:t>
            </w:r>
          </w:p>
          <w:p w14:paraId="05DE6401" w14:textId="2C23E75F" w:rsidR="007777E6" w:rsidRPr="005F5F19" w:rsidRDefault="00EA26C6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chọn tài khoản người dùng mong muốn</w:t>
            </w:r>
            <w:r w:rsidR="007777E6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5E7428F" w14:textId="5A4C70BE" w:rsidR="00903CFD" w:rsidRPr="005F5F19" w:rsidRDefault="00903CFD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ra thông tin tài khoản người dùng.</w:t>
            </w:r>
          </w:p>
          <w:p w14:paraId="51466E41" w14:textId="45C1079F" w:rsidR="007777E6" w:rsidRPr="005F5F19" w:rsidRDefault="00EA26C6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thực hiện thao tác duyệt, khoá hoặc xoá tài khoản người dùng.</w:t>
            </w:r>
            <w:r w:rsidR="00903CFD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82865FC" w14:textId="535F8EB5" w:rsidR="00903CFD" w:rsidRPr="005F5F19" w:rsidRDefault="00903CFD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các thông tin bắt buộc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8E71591" w14:textId="77777777" w:rsidR="00903CFD" w:rsidRPr="005F5F19" w:rsidRDefault="00903CFD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thông tin.</w:t>
            </w:r>
          </w:p>
          <w:p w14:paraId="543343E6" w14:textId="77777777" w:rsidR="00903CFD" w:rsidRPr="005F5F19" w:rsidRDefault="00903CFD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lưu thông tin.</w:t>
            </w:r>
          </w:p>
          <w:p w14:paraId="4DC0C1DE" w14:textId="77777777" w:rsidR="00903CFD" w:rsidRPr="005F5F19" w:rsidRDefault="00903CFD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cập nhật thành công.</w:t>
            </w:r>
          </w:p>
          <w:p w14:paraId="0E47CD6B" w14:textId="76DA5064" w:rsidR="00903CFD" w:rsidRPr="005F5F19" w:rsidRDefault="00903CFD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Quy trình kết thúc.</w:t>
            </w:r>
          </w:p>
        </w:tc>
      </w:tr>
      <w:tr w:rsidR="007777E6" w:rsidRPr="005F5F19" w14:paraId="0955665E" w14:textId="77777777">
        <w:tc>
          <w:tcPr>
            <w:tcW w:w="2088" w:type="dxa"/>
          </w:tcPr>
          <w:p w14:paraId="64146A09" w14:textId="50F11AB7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5E1BE624" w14:textId="2FA82F22" w:rsidR="00AC53AB" w:rsidRPr="008A7494" w:rsidRDefault="00AC53AB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8A7494">
              <w:rPr>
                <w:rFonts w:ascii="Times New Roman" w:hAnsi="Times New Roman" w:cs="Times New Roman"/>
                <w:b/>
                <w:bCs/>
              </w:rPr>
              <w:t>Luồng thay thế 1: Nếu quản trị viên chọn chức năng khoá tài khoản người dùng ở bước #4</w:t>
            </w:r>
          </w:p>
          <w:p w14:paraId="0921E237" w14:textId="30515689" w:rsidR="00AC53AB" w:rsidRPr="005F5F19" w:rsidRDefault="00AC53A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#4, quản trị viên chọn chức năng khoá tài khoản người dùng.</w:t>
            </w:r>
          </w:p>
          <w:p w14:paraId="5BF3A625" w14:textId="6B27F58F" w:rsidR="00AC53AB" w:rsidRPr="005F5F19" w:rsidRDefault="00AC53A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xác nhận khoá tài khoản.</w:t>
            </w:r>
          </w:p>
          <w:p w14:paraId="2D39B155" w14:textId="06D83929" w:rsidR="00AC53AB" w:rsidRPr="005F5F19" w:rsidRDefault="00AC53A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 đồng ý khoá.</w:t>
            </w:r>
          </w:p>
          <w:p w14:paraId="5A1FBB8A" w14:textId="0D488834" w:rsidR="00AC53AB" w:rsidRPr="005F5F19" w:rsidRDefault="00AC53A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#6.</w:t>
            </w:r>
          </w:p>
          <w:p w14:paraId="7E34D5C6" w14:textId="0B8AE302" w:rsidR="007777E6" w:rsidRPr="008A7494" w:rsidRDefault="00C420DB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8A7494">
              <w:rPr>
                <w:rFonts w:ascii="Times New Roman" w:hAnsi="Times New Roman" w:cs="Times New Roman"/>
                <w:b/>
                <w:bCs/>
              </w:rPr>
              <w:lastRenderedPageBreak/>
              <w:t>Luồng thay thế</w:t>
            </w:r>
            <w:r w:rsidR="00AC53AB" w:rsidRPr="008A7494">
              <w:rPr>
                <w:rFonts w:ascii="Times New Roman" w:hAnsi="Times New Roman" w:cs="Times New Roman"/>
                <w:b/>
                <w:bCs/>
              </w:rPr>
              <w:t xml:space="preserve"> 2</w:t>
            </w:r>
            <w:r w:rsidR="007777E6" w:rsidRPr="008A7494">
              <w:rPr>
                <w:rFonts w:ascii="Times New Roman" w:hAnsi="Times New Roman" w:cs="Times New Roman"/>
                <w:b/>
                <w:bCs/>
              </w:rPr>
              <w:t>: Nếu</w:t>
            </w:r>
            <w:r w:rsidR="00AC53AB" w:rsidRPr="008A7494">
              <w:rPr>
                <w:rFonts w:ascii="Times New Roman" w:hAnsi="Times New Roman" w:cs="Times New Roman"/>
                <w:b/>
                <w:bCs/>
              </w:rPr>
              <w:t xml:space="preserve"> quản trị viên </w:t>
            </w:r>
            <w:r w:rsidR="007777E6" w:rsidRPr="008A7494">
              <w:rPr>
                <w:rFonts w:ascii="Times New Roman" w:hAnsi="Times New Roman" w:cs="Times New Roman"/>
                <w:b/>
                <w:bCs/>
              </w:rPr>
              <w:t>chọn chức năng xoá</w:t>
            </w:r>
            <w:r w:rsidR="00AC53AB" w:rsidRPr="008A7494">
              <w:rPr>
                <w:rFonts w:ascii="Times New Roman" w:hAnsi="Times New Roman" w:cs="Times New Roman"/>
                <w:b/>
                <w:bCs/>
              </w:rPr>
              <w:t xml:space="preserve"> tài khoản người dùng</w:t>
            </w:r>
            <w:r w:rsidR="007777E6" w:rsidRPr="008A7494">
              <w:rPr>
                <w:rFonts w:ascii="Times New Roman" w:hAnsi="Times New Roman" w:cs="Times New Roman"/>
                <w:b/>
                <w:bCs/>
              </w:rPr>
              <w:t xml:space="preserve"> ở bước #</w:t>
            </w:r>
            <w:r w:rsidR="00AC53AB" w:rsidRPr="008A7494">
              <w:rPr>
                <w:rFonts w:ascii="Times New Roman" w:hAnsi="Times New Roman" w:cs="Times New Roman"/>
                <w:b/>
                <w:bCs/>
              </w:rPr>
              <w:t>4</w:t>
            </w:r>
          </w:p>
          <w:p w14:paraId="4BFA0C75" w14:textId="0FEE26E1" w:rsidR="007777E6" w:rsidRPr="005F5F19" w:rsidRDefault="007777E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xoá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tài khoản người dùng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728D392" w14:textId="073F1D40" w:rsidR="00903CFD" w:rsidRPr="005F5F19" w:rsidRDefault="00903CFD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thông báo xác nhận xoá </w:t>
            </w:r>
            <w:r w:rsidR="00AC53AB" w:rsidRPr="005F5F19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CE51714" w14:textId="5598C9C6" w:rsidR="00903CFD" w:rsidRPr="005F5F19" w:rsidRDefault="00AC53AB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  <w:r w:rsidR="00903CFD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đồng ý xoá.</w:t>
            </w:r>
          </w:p>
          <w:p w14:paraId="15200B12" w14:textId="52F76703" w:rsidR="007777E6" w:rsidRPr="005F5F19" w:rsidRDefault="00903CFD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#6.</w:t>
            </w:r>
          </w:p>
        </w:tc>
      </w:tr>
      <w:tr w:rsidR="007777E6" w:rsidRPr="005F5F19" w14:paraId="147F879C" w14:textId="77777777">
        <w:tc>
          <w:tcPr>
            <w:tcW w:w="2088" w:type="dxa"/>
          </w:tcPr>
          <w:p w14:paraId="2C44D9CC" w14:textId="4C3088CC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Điều kiện cần</w:t>
            </w:r>
          </w:p>
        </w:tc>
        <w:tc>
          <w:tcPr>
            <w:tcW w:w="7488" w:type="dxa"/>
          </w:tcPr>
          <w:p w14:paraId="6864430B" w14:textId="77777777" w:rsidR="007777E6" w:rsidRPr="005F5F19" w:rsidRDefault="007777E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</w:p>
          <w:p w14:paraId="696CF853" w14:textId="2D024E02" w:rsidR="007777E6" w:rsidRPr="005F5F19" w:rsidRDefault="009400D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  <w:r w:rsidR="007777E6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phải đăng nhập vào hệ thống.</w:t>
            </w:r>
          </w:p>
        </w:tc>
      </w:tr>
      <w:tr w:rsidR="007777E6" w:rsidRPr="005F5F19" w14:paraId="6537DB6C" w14:textId="77777777">
        <w:tc>
          <w:tcPr>
            <w:tcW w:w="2088" w:type="dxa"/>
          </w:tcPr>
          <w:p w14:paraId="7B821E05" w14:textId="78346F93" w:rsidR="007777E6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49C6A86B" w14:textId="5DDD6EAD" w:rsidR="007777E6" w:rsidRPr="005F5F19" w:rsidRDefault="00AA34AE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Quản trị viên quản lý </w:t>
            </w:r>
            <w:r w:rsidR="009400D5" w:rsidRPr="005F5F19">
              <w:rPr>
                <w:rFonts w:ascii="Times New Roman" w:hAnsi="Times New Roman" w:cs="Times New Roman"/>
                <w:szCs w:val="26"/>
              </w:rPr>
              <w:t xml:space="preserve">(duyệt, khoá hoặc xoá) </w:t>
            </w:r>
            <w:r w:rsidRPr="005F5F19">
              <w:rPr>
                <w:rFonts w:ascii="Times New Roman" w:hAnsi="Times New Roman" w:cs="Times New Roman"/>
                <w:szCs w:val="26"/>
              </w:rPr>
              <w:t>thông tin tài khoản người dùng thành công.</w:t>
            </w:r>
          </w:p>
        </w:tc>
      </w:tr>
    </w:tbl>
    <w:p w14:paraId="39CA9F56" w14:textId="77777777" w:rsidR="007777E6" w:rsidRPr="005F5F19" w:rsidRDefault="007777E6" w:rsidP="007777E6">
      <w:pPr>
        <w:rPr>
          <w:szCs w:val="26"/>
        </w:rPr>
      </w:pPr>
    </w:p>
    <w:p w14:paraId="6AAA4670" w14:textId="78288D16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11" w:name="_Toc120214429"/>
      <w:r w:rsidRPr="005F5F19">
        <w:rPr>
          <w:rFonts w:ascii="Times New Roman" w:hAnsi="Times New Roman"/>
          <w:sz w:val="26"/>
          <w:szCs w:val="26"/>
        </w:rPr>
        <w:t xml:space="preserve">Use-case: </w:t>
      </w:r>
      <w:r w:rsidR="0006671B">
        <w:rPr>
          <w:rFonts w:ascii="Times New Roman" w:hAnsi="Times New Roman"/>
          <w:sz w:val="26"/>
          <w:szCs w:val="26"/>
        </w:rPr>
        <w:t>T</w:t>
      </w:r>
      <w:r w:rsidRPr="005F5F19">
        <w:rPr>
          <w:rFonts w:ascii="Times New Roman" w:hAnsi="Times New Roman"/>
          <w:sz w:val="26"/>
          <w:szCs w:val="26"/>
        </w:rPr>
        <w:t>in tuyển dụng</w:t>
      </w:r>
      <w:bookmarkEnd w:id="11"/>
    </w:p>
    <w:p w14:paraId="59F57A08" w14:textId="1699FDE2" w:rsidR="00FB00E1" w:rsidRPr="005F5F19" w:rsidRDefault="004E678E" w:rsidP="00507F22">
      <w:pPr>
        <w:jc w:val="center"/>
      </w:pPr>
      <w:r w:rsidRPr="004E678E">
        <w:rPr>
          <w:noProof/>
        </w:rPr>
        <w:drawing>
          <wp:inline distT="0" distB="0" distL="0" distR="0" wp14:anchorId="2CAD7D0E" wp14:editId="352F774F">
            <wp:extent cx="5158740" cy="3129415"/>
            <wp:effectExtent l="0" t="0" r="381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8646" cy="31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A34AE" w:rsidRPr="005F5F19" w14:paraId="6478297A" w14:textId="77777777">
        <w:tc>
          <w:tcPr>
            <w:tcW w:w="2088" w:type="dxa"/>
          </w:tcPr>
          <w:p w14:paraId="0C8E2BE6" w14:textId="0CBE78AA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4536DAE4" w14:textId="6026C124" w:rsidR="00AA34AE" w:rsidRPr="005F5F19" w:rsidRDefault="00856A23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T</w:t>
            </w:r>
            <w:r w:rsidR="00AA34AE" w:rsidRPr="005F5F19">
              <w:rPr>
                <w:rFonts w:ascii="Times New Roman" w:hAnsi="Times New Roman" w:cs="Times New Roman"/>
                <w:szCs w:val="26"/>
              </w:rPr>
              <w:t>in tuyển dụng.</w:t>
            </w:r>
          </w:p>
        </w:tc>
      </w:tr>
      <w:tr w:rsidR="00AA34AE" w:rsidRPr="005F5F19" w14:paraId="05B5C155" w14:textId="77777777">
        <w:tc>
          <w:tcPr>
            <w:tcW w:w="2088" w:type="dxa"/>
          </w:tcPr>
          <w:p w14:paraId="70DC268D" w14:textId="653C5C3B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48BFEB61" w14:textId="5F853350" w:rsidR="00AA34AE" w:rsidRPr="005F5F19" w:rsidRDefault="00AA34AE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Hệ thống cho phép quản trị viên có thể duyệt, khoá, xoá tin tuyển dụng. </w:t>
            </w:r>
          </w:p>
        </w:tc>
      </w:tr>
      <w:tr w:rsidR="00AA34AE" w:rsidRPr="005F5F19" w14:paraId="37DA83F7" w14:textId="77777777">
        <w:tc>
          <w:tcPr>
            <w:tcW w:w="2088" w:type="dxa"/>
          </w:tcPr>
          <w:p w14:paraId="28C68C3C" w14:textId="4EB47C28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63FE8FAB" w14:textId="3FF3527A" w:rsidR="00AA34AE" w:rsidRPr="005F5F19" w:rsidRDefault="00AA34AE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Quản trị viên.</w:t>
            </w:r>
          </w:p>
        </w:tc>
      </w:tr>
      <w:tr w:rsidR="00AA34AE" w:rsidRPr="005F5F19" w14:paraId="4614B94F" w14:textId="77777777">
        <w:tc>
          <w:tcPr>
            <w:tcW w:w="2088" w:type="dxa"/>
          </w:tcPr>
          <w:p w14:paraId="55056356" w14:textId="19B0EFB5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069206F2" w14:textId="3EE86AA3" w:rsidR="00AA34AE" w:rsidRPr="005F5F19" w:rsidRDefault="00AA34AE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 chọn chức năng tin tuyển dụng.</w:t>
            </w:r>
          </w:p>
          <w:p w14:paraId="7BB71CCD" w14:textId="107EACD4" w:rsidR="00AA34AE" w:rsidRPr="005F5F19" w:rsidRDefault="00AA34AE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danh sách các tin tuyển dụng.</w:t>
            </w:r>
          </w:p>
          <w:p w14:paraId="66B8FE28" w14:textId="250E6048" w:rsidR="009110D5" w:rsidRPr="005F5F19" w:rsidRDefault="00EA26C6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  <w:r w:rsidR="009110D5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chọn tin tuyển dụng muốn thao tác (một hoặc nhiều).</w:t>
            </w:r>
          </w:p>
          <w:p w14:paraId="08935389" w14:textId="3007012B" w:rsidR="00AA34AE" w:rsidRPr="005F5F19" w:rsidRDefault="00EA26C6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Quản trị viên </w:t>
            </w:r>
            <w:r w:rsidR="00AA34AE" w:rsidRPr="005F5F19">
              <w:rPr>
                <w:rFonts w:ascii="Times New Roman" w:hAnsi="Times New Roman" w:cs="Times New Roman"/>
                <w:sz w:val="26"/>
                <w:szCs w:val="26"/>
              </w:rPr>
              <w:t>chọn chức năng duyệt, khoá, xoá tin tuyển dụng</w:t>
            </w:r>
          </w:p>
          <w:p w14:paraId="5312621E" w14:textId="2A73B8EE" w:rsidR="00AA34AE" w:rsidRPr="005F5F19" w:rsidRDefault="00AA34AE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theo yêu cầu chức năng mà </w:t>
            </w:r>
            <w:r w:rsidR="00EA26C6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chọn.</w:t>
            </w:r>
          </w:p>
          <w:p w14:paraId="5BE52496" w14:textId="79C0D063" w:rsidR="00AA34AE" w:rsidRPr="005F5F19" w:rsidRDefault="00EA26C6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AA34AE" w:rsidRPr="005F5F19">
              <w:rPr>
                <w:rFonts w:ascii="Times New Roman" w:hAnsi="Times New Roman" w:cs="Times New Roman"/>
                <w:sz w:val="26"/>
                <w:szCs w:val="26"/>
              </w:rPr>
              <w:t>thực hiện thao tác duyệt, khoá hoặc xoá tin tuyển dụng.</w:t>
            </w:r>
          </w:p>
          <w:p w14:paraId="4B2CEBB5" w14:textId="77777777" w:rsidR="00AA34AE" w:rsidRPr="005F5F19" w:rsidRDefault="00AA34AE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các trường thông tin.</w:t>
            </w:r>
          </w:p>
          <w:p w14:paraId="4F90B5AF" w14:textId="77777777" w:rsidR="00AA34AE" w:rsidRPr="005F5F19" w:rsidRDefault="00AA34AE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và lưu thông tin.</w:t>
            </w:r>
          </w:p>
          <w:p w14:paraId="43BCBD4A" w14:textId="7CD99214" w:rsidR="00AA34AE" w:rsidRPr="005F5F19" w:rsidRDefault="009110D5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cập nhật</w:t>
            </w:r>
            <w:r w:rsidR="009400D5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(duyệt, khoá hoặc xoá)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 w:rsidR="009400D5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và gửi thông báo này đến nhà tuyển dụng.</w:t>
            </w:r>
          </w:p>
          <w:p w14:paraId="294B3A9F" w14:textId="524086C2" w:rsidR="009110D5" w:rsidRPr="005F5F19" w:rsidRDefault="009110D5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Kết thúc quy trình.</w:t>
            </w:r>
          </w:p>
        </w:tc>
      </w:tr>
      <w:tr w:rsidR="00AA34AE" w:rsidRPr="005F5F19" w14:paraId="22BC516C" w14:textId="77777777">
        <w:tc>
          <w:tcPr>
            <w:tcW w:w="2088" w:type="dxa"/>
          </w:tcPr>
          <w:p w14:paraId="2415D37C" w14:textId="668F941B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lastRenderedPageBreak/>
              <w:t>Luồng thay thế</w:t>
            </w:r>
          </w:p>
        </w:tc>
        <w:tc>
          <w:tcPr>
            <w:tcW w:w="7488" w:type="dxa"/>
          </w:tcPr>
          <w:p w14:paraId="0835DF11" w14:textId="58CDE0A4" w:rsidR="009400D5" w:rsidRPr="008A7494" w:rsidRDefault="009400D5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8A7494">
              <w:rPr>
                <w:rFonts w:ascii="Times New Roman" w:hAnsi="Times New Roman" w:cs="Times New Roman"/>
                <w:b/>
                <w:bCs/>
              </w:rPr>
              <w:t>Luồng thay thế 1: Nếu quản trị viên chọn chức năng khoá tin tuyển dụng ở bước #4</w:t>
            </w:r>
          </w:p>
          <w:p w14:paraId="15BB3C49" w14:textId="3E805817" w:rsidR="009400D5" w:rsidRPr="005F5F19" w:rsidRDefault="009400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#4, quản trị viên chọn chức năng khoá tin tuyển dụng.</w:t>
            </w:r>
          </w:p>
          <w:p w14:paraId="4B047D55" w14:textId="42247B3B" w:rsidR="009400D5" w:rsidRPr="005F5F19" w:rsidRDefault="009400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xác nhận khoá tin tuyển dụng.</w:t>
            </w:r>
          </w:p>
          <w:p w14:paraId="0649044B" w14:textId="77777777" w:rsidR="009400D5" w:rsidRPr="005F5F19" w:rsidRDefault="009400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 đồng ý khoá.</w:t>
            </w:r>
          </w:p>
          <w:p w14:paraId="3A365FA1" w14:textId="28E426FE" w:rsidR="009400D5" w:rsidRPr="005F5F19" w:rsidRDefault="009400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#8.</w:t>
            </w:r>
          </w:p>
          <w:p w14:paraId="52FF67AC" w14:textId="68908ABC" w:rsidR="009400D5" w:rsidRPr="008A7494" w:rsidRDefault="009400D5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8A7494">
              <w:rPr>
                <w:rFonts w:ascii="Times New Roman" w:hAnsi="Times New Roman" w:cs="Times New Roman"/>
                <w:b/>
                <w:bCs/>
              </w:rPr>
              <w:t>Luồng thay thế 2: Nếu quản trị viên chọn chức năng xoá tin tuyển dụng ở bước #4</w:t>
            </w:r>
          </w:p>
          <w:p w14:paraId="2B391690" w14:textId="292DD98D" w:rsidR="009400D5" w:rsidRPr="005F5F19" w:rsidRDefault="009400D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Ở bước #4, , quản trị viên chọn chức năng xoá tin tuyển dụng.</w:t>
            </w:r>
          </w:p>
          <w:p w14:paraId="48236D6D" w14:textId="2C30A353" w:rsidR="009400D5" w:rsidRPr="005F5F19" w:rsidRDefault="009400D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xác nhận xoá tin tuyển dụng.</w:t>
            </w:r>
          </w:p>
          <w:p w14:paraId="1229C3A5" w14:textId="77777777" w:rsidR="009400D5" w:rsidRPr="005F5F19" w:rsidRDefault="009400D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 đồng ý xoá.</w:t>
            </w:r>
          </w:p>
          <w:p w14:paraId="6CC37DC1" w14:textId="68D9C34F" w:rsidR="00AA34AE" w:rsidRPr="005F5F19" w:rsidRDefault="009400D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Tiếp tục bước #8.</w:t>
            </w:r>
          </w:p>
        </w:tc>
      </w:tr>
      <w:tr w:rsidR="00AA34AE" w:rsidRPr="005F5F19" w14:paraId="57AA1DEA" w14:textId="77777777">
        <w:tc>
          <w:tcPr>
            <w:tcW w:w="2088" w:type="dxa"/>
          </w:tcPr>
          <w:p w14:paraId="2D8C5CE6" w14:textId="0CF3E514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29C7968F" w14:textId="77777777" w:rsidR="009110D5" w:rsidRPr="005F5F19" w:rsidRDefault="00AA34A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</w:p>
          <w:p w14:paraId="070B4D88" w14:textId="79866137" w:rsidR="00AA34AE" w:rsidRPr="005F5F19" w:rsidRDefault="00EA26C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  <w:r w:rsidR="00AA34AE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 phải đăng nhập vào hệ thống.</w:t>
            </w:r>
          </w:p>
        </w:tc>
      </w:tr>
      <w:tr w:rsidR="00AA34AE" w:rsidRPr="005F5F19" w14:paraId="32691C68" w14:textId="77777777">
        <w:tc>
          <w:tcPr>
            <w:tcW w:w="2088" w:type="dxa"/>
          </w:tcPr>
          <w:p w14:paraId="344A8D19" w14:textId="1302B2AE" w:rsidR="00AA34AE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2B13D1EC" w14:textId="31102C20" w:rsidR="00AA34AE" w:rsidRPr="005F5F19" w:rsidRDefault="00AA34AE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Quản trị viên </w:t>
            </w:r>
            <w:r w:rsidR="009110D5" w:rsidRPr="005F5F19">
              <w:rPr>
                <w:rFonts w:ascii="Times New Roman" w:hAnsi="Times New Roman" w:cs="Times New Roman"/>
                <w:szCs w:val="26"/>
              </w:rPr>
              <w:t>quản lý thành công các tin tuyển dụng.</w:t>
            </w:r>
          </w:p>
        </w:tc>
      </w:tr>
    </w:tbl>
    <w:p w14:paraId="4D9FF531" w14:textId="77777777" w:rsidR="00AA34AE" w:rsidRPr="005F5F19" w:rsidRDefault="00AA34AE" w:rsidP="00AA34AE">
      <w:pPr>
        <w:rPr>
          <w:szCs w:val="26"/>
        </w:rPr>
      </w:pPr>
    </w:p>
    <w:p w14:paraId="6B31FB4E" w14:textId="1E954813" w:rsidR="00E6472F" w:rsidRPr="005F5F19" w:rsidRDefault="00E6472F" w:rsidP="00E6472F">
      <w:pPr>
        <w:pStyle w:val="Heading2"/>
        <w:rPr>
          <w:rFonts w:ascii="Times New Roman" w:hAnsi="Times New Roman"/>
          <w:sz w:val="26"/>
          <w:szCs w:val="26"/>
        </w:rPr>
      </w:pPr>
      <w:bookmarkStart w:id="12" w:name="_Toc120214430"/>
      <w:r w:rsidRPr="005F5F19">
        <w:rPr>
          <w:rFonts w:ascii="Times New Roman" w:hAnsi="Times New Roman"/>
          <w:sz w:val="26"/>
          <w:szCs w:val="26"/>
        </w:rPr>
        <w:lastRenderedPageBreak/>
        <w:t xml:space="preserve">Use-case: </w:t>
      </w:r>
      <w:r w:rsidR="00FE1495">
        <w:rPr>
          <w:rFonts w:ascii="Times New Roman" w:hAnsi="Times New Roman"/>
          <w:sz w:val="26"/>
          <w:szCs w:val="26"/>
        </w:rPr>
        <w:t>Xem b</w:t>
      </w:r>
      <w:r w:rsidRPr="005F5F19">
        <w:rPr>
          <w:rFonts w:ascii="Times New Roman" w:hAnsi="Times New Roman"/>
          <w:sz w:val="26"/>
          <w:szCs w:val="26"/>
        </w:rPr>
        <w:t>áo cáo tin tuyển dụng</w:t>
      </w:r>
      <w:bookmarkEnd w:id="12"/>
    </w:p>
    <w:p w14:paraId="7D46FC67" w14:textId="4D1B77A1" w:rsidR="00FB00E1" w:rsidRPr="005F5F19" w:rsidRDefault="00C17529" w:rsidP="00507F22">
      <w:pPr>
        <w:jc w:val="center"/>
      </w:pPr>
      <w:r w:rsidRPr="00C17529">
        <w:rPr>
          <w:noProof/>
        </w:rPr>
        <w:drawing>
          <wp:inline distT="0" distB="0" distL="0" distR="0" wp14:anchorId="31C94CC8" wp14:editId="374C7BE1">
            <wp:extent cx="4945380" cy="1743563"/>
            <wp:effectExtent l="0" t="0" r="7620" b="952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9076" cy="17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110D5" w:rsidRPr="005F5F19" w14:paraId="084099E7" w14:textId="77777777">
        <w:tc>
          <w:tcPr>
            <w:tcW w:w="2088" w:type="dxa"/>
          </w:tcPr>
          <w:p w14:paraId="2D678A07" w14:textId="4A6D447A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Tên use-case</w:t>
            </w:r>
          </w:p>
        </w:tc>
        <w:tc>
          <w:tcPr>
            <w:tcW w:w="7488" w:type="dxa"/>
          </w:tcPr>
          <w:p w14:paraId="7826EC35" w14:textId="5E749DED" w:rsidR="009110D5" w:rsidRPr="005F5F19" w:rsidRDefault="00FE1495">
            <w:p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Xem b</w:t>
            </w:r>
            <w:r w:rsidR="009110D5" w:rsidRPr="005F5F19">
              <w:rPr>
                <w:rFonts w:ascii="Times New Roman" w:hAnsi="Times New Roman" w:cs="Times New Roman"/>
                <w:szCs w:val="26"/>
              </w:rPr>
              <w:t>áo cáo tin tuyển dụng.</w:t>
            </w:r>
          </w:p>
        </w:tc>
      </w:tr>
      <w:tr w:rsidR="009110D5" w:rsidRPr="005F5F19" w14:paraId="7A2215BE" w14:textId="77777777">
        <w:tc>
          <w:tcPr>
            <w:tcW w:w="2088" w:type="dxa"/>
          </w:tcPr>
          <w:p w14:paraId="315CF515" w14:textId="5F2F22D1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Mô tả ngắn gọn</w:t>
            </w:r>
          </w:p>
        </w:tc>
        <w:tc>
          <w:tcPr>
            <w:tcW w:w="7488" w:type="dxa"/>
          </w:tcPr>
          <w:p w14:paraId="5632E904" w14:textId="42478370" w:rsidR="009110D5" w:rsidRPr="005F5F19" w:rsidRDefault="009110D5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Hệ thống cho phép quản trị viên có thể xem, xoá báo cáo tin tuyển dụng. </w:t>
            </w:r>
          </w:p>
        </w:tc>
      </w:tr>
      <w:tr w:rsidR="009110D5" w:rsidRPr="005F5F19" w14:paraId="7580A62B" w14:textId="77777777">
        <w:tc>
          <w:tcPr>
            <w:tcW w:w="2088" w:type="dxa"/>
          </w:tcPr>
          <w:p w14:paraId="08A90B52" w14:textId="4BDD66D7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Người sử dụng</w:t>
            </w:r>
          </w:p>
        </w:tc>
        <w:tc>
          <w:tcPr>
            <w:tcW w:w="7488" w:type="dxa"/>
          </w:tcPr>
          <w:p w14:paraId="5823EE7A" w14:textId="19BC2CD2" w:rsidR="009110D5" w:rsidRPr="005F5F19" w:rsidRDefault="009110D5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Quản trị viên.</w:t>
            </w:r>
          </w:p>
        </w:tc>
      </w:tr>
      <w:tr w:rsidR="009110D5" w:rsidRPr="005F5F19" w14:paraId="66D4FF65" w14:textId="77777777">
        <w:tc>
          <w:tcPr>
            <w:tcW w:w="2088" w:type="dxa"/>
          </w:tcPr>
          <w:p w14:paraId="6373B661" w14:textId="03E40192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cơ bản</w:t>
            </w:r>
          </w:p>
        </w:tc>
        <w:tc>
          <w:tcPr>
            <w:tcW w:w="7488" w:type="dxa"/>
          </w:tcPr>
          <w:p w14:paraId="6F4370E6" w14:textId="50A6B504" w:rsidR="009110D5" w:rsidRPr="005F5F19" w:rsidRDefault="00EA26C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9110D5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</w:t>
            </w:r>
            <w:r w:rsidR="00FE1495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r w:rsidR="009110D5" w:rsidRPr="005F5F19">
              <w:rPr>
                <w:rFonts w:ascii="Times New Roman" w:hAnsi="Times New Roman" w:cs="Times New Roman"/>
                <w:sz w:val="26"/>
                <w:szCs w:val="26"/>
              </w:rPr>
              <w:t>báo cáo tin tuyển dụng.</w:t>
            </w:r>
          </w:p>
          <w:p w14:paraId="6DB0BB32" w14:textId="2B04A30D" w:rsidR="009110D5" w:rsidRPr="005F5F19" w:rsidRDefault="009110D5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ra danh sách các tin tuyển dụng bị báo cáo.</w:t>
            </w:r>
          </w:p>
          <w:p w14:paraId="6BF004D5" w14:textId="479F36F3" w:rsidR="009110D5" w:rsidRPr="005F5F19" w:rsidRDefault="00EA26C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9110D5" w:rsidRPr="005F5F19">
              <w:rPr>
                <w:rFonts w:ascii="Times New Roman" w:hAnsi="Times New Roman" w:cs="Times New Roman"/>
                <w:sz w:val="26"/>
                <w:szCs w:val="26"/>
              </w:rPr>
              <w:t>chọn tin tuyển dụng</w:t>
            </w:r>
            <w:r w:rsidR="008D4BA0" w:rsidRPr="005F5F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D86EC82" w14:textId="3FE91AD5" w:rsidR="009110D5" w:rsidRPr="005F5F19" w:rsidRDefault="009110D5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hiển thị thông tin chi tiết của tin tuyển dụng.</w:t>
            </w:r>
          </w:p>
          <w:p w14:paraId="6CB72F6C" w14:textId="56E37D8F" w:rsidR="009110D5" w:rsidRPr="005F5F19" w:rsidRDefault="00EA26C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8D4BA0" w:rsidRPr="005F5F19">
              <w:rPr>
                <w:rFonts w:ascii="Times New Roman" w:hAnsi="Times New Roman" w:cs="Times New Roman"/>
                <w:sz w:val="26"/>
                <w:szCs w:val="26"/>
              </w:rPr>
              <w:t>chọn thao tác (xem hoặc xoá) muốn thực hiện.</w:t>
            </w:r>
          </w:p>
          <w:p w14:paraId="7BF122DA" w14:textId="4C8A4344" w:rsidR="009110D5" w:rsidRPr="005F5F19" w:rsidRDefault="009110D5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các trường thông tin.</w:t>
            </w:r>
          </w:p>
          <w:p w14:paraId="6C4A0929" w14:textId="6AD9DD4B" w:rsidR="008D4BA0" w:rsidRPr="005F5F19" w:rsidRDefault="009110D5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và lưu thông tin.</w:t>
            </w:r>
          </w:p>
          <w:p w14:paraId="68823916" w14:textId="77777777" w:rsidR="009110D5" w:rsidRPr="005F5F19" w:rsidRDefault="009110D5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Kết thúc quy trình.</w:t>
            </w:r>
          </w:p>
        </w:tc>
      </w:tr>
      <w:tr w:rsidR="009110D5" w:rsidRPr="005F5F19" w14:paraId="4653CCB6" w14:textId="77777777">
        <w:tc>
          <w:tcPr>
            <w:tcW w:w="2088" w:type="dxa"/>
          </w:tcPr>
          <w:p w14:paraId="1456AFF1" w14:textId="684B5430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Luồng thay thế</w:t>
            </w:r>
          </w:p>
        </w:tc>
        <w:tc>
          <w:tcPr>
            <w:tcW w:w="7488" w:type="dxa"/>
          </w:tcPr>
          <w:p w14:paraId="66E2A786" w14:textId="62A909A7" w:rsidR="008D4BA0" w:rsidRPr="00456978" w:rsidRDefault="00C420DB" w:rsidP="008A7494">
            <w:pPr>
              <w:rPr>
                <w:rFonts w:ascii="Times New Roman" w:hAnsi="Times New Roman" w:cs="Times New Roman"/>
                <w:b/>
                <w:bCs/>
              </w:rPr>
            </w:pPr>
            <w:r w:rsidRPr="00456978">
              <w:rPr>
                <w:rFonts w:ascii="Times New Roman" w:hAnsi="Times New Roman" w:cs="Times New Roman"/>
                <w:b/>
                <w:bCs/>
              </w:rPr>
              <w:t>Luồng thay thế</w:t>
            </w:r>
            <w:r w:rsidR="008D4BA0" w:rsidRPr="00456978">
              <w:rPr>
                <w:rFonts w:ascii="Times New Roman" w:hAnsi="Times New Roman" w:cs="Times New Roman"/>
                <w:b/>
                <w:bCs/>
              </w:rPr>
              <w:t>: Nếu người dùng chọn chức năng xoá ở bước #5</w:t>
            </w:r>
          </w:p>
          <w:p w14:paraId="2041B385" w14:textId="1B4E232D" w:rsidR="008D4BA0" w:rsidRPr="005F5F19" w:rsidRDefault="008D4BA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Ở bước #5, </w:t>
            </w:r>
            <w:r w:rsidR="00EA26C6"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chọn thao tác xoá.</w:t>
            </w:r>
          </w:p>
          <w:p w14:paraId="1390C81D" w14:textId="36E6C4FF" w:rsidR="008D4BA0" w:rsidRPr="005F5F19" w:rsidRDefault="008D4BA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xác nhận xoá báo cáo.</w:t>
            </w:r>
          </w:p>
          <w:p w14:paraId="3459CF5C" w14:textId="307C6478" w:rsidR="008D4BA0" w:rsidRPr="005F5F19" w:rsidRDefault="00EA26C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8D4BA0" w:rsidRPr="005F5F19">
              <w:rPr>
                <w:rFonts w:ascii="Times New Roman" w:hAnsi="Times New Roman" w:cs="Times New Roman"/>
                <w:sz w:val="26"/>
                <w:szCs w:val="26"/>
              </w:rPr>
              <w:t>đồng ý xoá.</w:t>
            </w:r>
          </w:p>
          <w:p w14:paraId="124D35F7" w14:textId="77777777" w:rsidR="009110D5" w:rsidRPr="005F5F19" w:rsidRDefault="008D4BA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kiểm tra các trường thông tin.</w:t>
            </w:r>
          </w:p>
          <w:p w14:paraId="31F28A31" w14:textId="77777777" w:rsidR="008D4BA0" w:rsidRPr="005F5F19" w:rsidRDefault="008D4BA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Cơ sở dữ liệu kiểm tra và lưu thông tin.</w:t>
            </w:r>
          </w:p>
          <w:p w14:paraId="7093EBB7" w14:textId="77777777" w:rsidR="008D4BA0" w:rsidRPr="005F5F19" w:rsidRDefault="008D4BA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Hệ thống thông báo xoá báo cáo thành công.</w:t>
            </w:r>
          </w:p>
          <w:p w14:paraId="5CA879C1" w14:textId="665DCC54" w:rsidR="008D4BA0" w:rsidRPr="005F5F19" w:rsidRDefault="008D4BA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Kết thúc quy trình.</w:t>
            </w:r>
          </w:p>
        </w:tc>
      </w:tr>
      <w:tr w:rsidR="009110D5" w:rsidRPr="005F5F19" w14:paraId="164F7E5B" w14:textId="77777777">
        <w:tc>
          <w:tcPr>
            <w:tcW w:w="2088" w:type="dxa"/>
          </w:tcPr>
          <w:p w14:paraId="17E135AA" w14:textId="5BDB760E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Điều kiện cần</w:t>
            </w:r>
          </w:p>
        </w:tc>
        <w:tc>
          <w:tcPr>
            <w:tcW w:w="7488" w:type="dxa"/>
          </w:tcPr>
          <w:p w14:paraId="35D4828A" w14:textId="77777777" w:rsidR="009110D5" w:rsidRPr="005F5F19" w:rsidRDefault="009110D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>Phải kết nối với internet trước khi sử dụng</w:t>
            </w:r>
          </w:p>
          <w:p w14:paraId="34A0C26C" w14:textId="7B78C1A0" w:rsidR="009110D5" w:rsidRPr="005F5F19" w:rsidRDefault="00EA26C6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5F19"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</w:t>
            </w:r>
            <w:r w:rsidR="009110D5" w:rsidRPr="005F5F19">
              <w:rPr>
                <w:rFonts w:ascii="Times New Roman" w:hAnsi="Times New Roman" w:cs="Times New Roman"/>
                <w:sz w:val="26"/>
                <w:szCs w:val="26"/>
              </w:rPr>
              <w:t>phải đăng nhập vào hệ thống.</w:t>
            </w:r>
          </w:p>
        </w:tc>
      </w:tr>
      <w:tr w:rsidR="009110D5" w:rsidRPr="005F5F19" w14:paraId="0102E634" w14:textId="77777777">
        <w:tc>
          <w:tcPr>
            <w:tcW w:w="2088" w:type="dxa"/>
          </w:tcPr>
          <w:p w14:paraId="02AF29BA" w14:textId="7088145C" w:rsidR="009110D5" w:rsidRPr="005F5F19" w:rsidRDefault="000F2FFC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>Kết quả mong muốn</w:t>
            </w:r>
          </w:p>
        </w:tc>
        <w:tc>
          <w:tcPr>
            <w:tcW w:w="7488" w:type="dxa"/>
          </w:tcPr>
          <w:p w14:paraId="14E06EAF" w14:textId="347ACF93" w:rsidR="009110D5" w:rsidRPr="005F5F19" w:rsidRDefault="009110D5">
            <w:pPr>
              <w:rPr>
                <w:rFonts w:ascii="Times New Roman" w:hAnsi="Times New Roman" w:cs="Times New Roman"/>
                <w:szCs w:val="26"/>
              </w:rPr>
            </w:pPr>
            <w:r w:rsidRPr="005F5F19">
              <w:rPr>
                <w:rFonts w:ascii="Times New Roman" w:hAnsi="Times New Roman" w:cs="Times New Roman"/>
                <w:szCs w:val="26"/>
              </w:rPr>
              <w:t xml:space="preserve">Quản trị viên </w:t>
            </w:r>
            <w:r w:rsidR="00DE2D8A">
              <w:rPr>
                <w:rFonts w:ascii="Times New Roman" w:hAnsi="Times New Roman" w:cs="Times New Roman"/>
                <w:szCs w:val="26"/>
              </w:rPr>
              <w:t>có thể xem</w:t>
            </w:r>
            <w:r w:rsidRPr="005F5F19">
              <w:rPr>
                <w:rFonts w:ascii="Times New Roman" w:hAnsi="Times New Roman" w:cs="Times New Roman"/>
                <w:szCs w:val="26"/>
              </w:rPr>
              <w:t xml:space="preserve"> các </w:t>
            </w:r>
            <w:r w:rsidR="008D4BA0" w:rsidRPr="005F5F19">
              <w:rPr>
                <w:rFonts w:ascii="Times New Roman" w:hAnsi="Times New Roman" w:cs="Times New Roman"/>
                <w:szCs w:val="26"/>
              </w:rPr>
              <w:t xml:space="preserve">báo cáo </w:t>
            </w:r>
            <w:r w:rsidRPr="005F5F19">
              <w:rPr>
                <w:rFonts w:ascii="Times New Roman" w:hAnsi="Times New Roman" w:cs="Times New Roman"/>
                <w:szCs w:val="26"/>
              </w:rPr>
              <w:t>tin tuyển dụng.</w:t>
            </w:r>
          </w:p>
        </w:tc>
      </w:tr>
    </w:tbl>
    <w:p w14:paraId="5CFF993A" w14:textId="27430EFF" w:rsidR="002C788A" w:rsidRPr="005F5F19" w:rsidRDefault="002C788A" w:rsidP="002C788A">
      <w:pPr>
        <w:rPr>
          <w:szCs w:val="26"/>
        </w:rPr>
      </w:pPr>
    </w:p>
    <w:sectPr w:rsidR="002C788A" w:rsidRPr="005F5F19">
      <w:headerReference w:type="default" r:id="rId21"/>
      <w:footerReference w:type="default" r:id="rId2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701AB" w14:textId="77777777" w:rsidR="001B3B80" w:rsidRDefault="001B3B80">
      <w:pPr>
        <w:spacing w:line="240" w:lineRule="auto"/>
      </w:pPr>
      <w:r>
        <w:separator/>
      </w:r>
    </w:p>
  </w:endnote>
  <w:endnote w:type="continuationSeparator" w:id="0">
    <w:p w14:paraId="16D45CB2" w14:textId="77777777" w:rsidR="001B3B80" w:rsidRDefault="001B3B80">
      <w:pPr>
        <w:spacing w:line="240" w:lineRule="auto"/>
      </w:pPr>
      <w:r>
        <w:continuationSeparator/>
      </w:r>
    </w:p>
  </w:endnote>
  <w:endnote w:type="continuationNotice" w:id="1">
    <w:p w14:paraId="29ACEE3A" w14:textId="77777777" w:rsidR="001B3B80" w:rsidRDefault="001B3B8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3F27340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9EAFAB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C5FDE7" w14:textId="79F744D9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B19B4">
            <w:t>Nhóm1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66DF1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AA4509" w14:textId="4A298171" w:rsidR="009C307A" w:rsidRDefault="00630073">
          <w:pPr>
            <w:jc w:val="right"/>
          </w:pPr>
          <w:r>
            <w:t xml:space="preserve"> </w:t>
          </w:r>
          <w:r w:rsidR="00893A21"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485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E02B3A6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86DE3" w14:textId="77777777" w:rsidR="001B3B80" w:rsidRDefault="001B3B80">
      <w:pPr>
        <w:spacing w:line="240" w:lineRule="auto"/>
      </w:pPr>
      <w:r>
        <w:separator/>
      </w:r>
    </w:p>
  </w:footnote>
  <w:footnote w:type="continuationSeparator" w:id="0">
    <w:p w14:paraId="662A3962" w14:textId="77777777" w:rsidR="001B3B80" w:rsidRDefault="001B3B80">
      <w:pPr>
        <w:spacing w:line="240" w:lineRule="auto"/>
      </w:pPr>
      <w:r>
        <w:continuationSeparator/>
      </w:r>
    </w:p>
  </w:footnote>
  <w:footnote w:type="continuationNotice" w:id="1">
    <w:p w14:paraId="7A5345CC" w14:textId="77777777" w:rsidR="001B3B80" w:rsidRDefault="001B3B8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82ED1" w14:textId="77777777" w:rsidR="009C307A" w:rsidRDefault="009C307A">
    <w:pPr>
      <w:rPr>
        <w:sz w:val="24"/>
      </w:rPr>
    </w:pPr>
  </w:p>
  <w:p w14:paraId="2DD8EEF5" w14:textId="77777777" w:rsidR="009C307A" w:rsidRDefault="009C307A">
    <w:pPr>
      <w:pBdr>
        <w:top w:val="single" w:sz="6" w:space="1" w:color="auto"/>
      </w:pBdr>
      <w:rPr>
        <w:sz w:val="24"/>
      </w:rPr>
    </w:pPr>
  </w:p>
  <w:p w14:paraId="7653EE1D" w14:textId="5CEC1650" w:rsidR="00D951EE" w:rsidRPr="005047D6" w:rsidRDefault="003A3280" w:rsidP="00D951EE">
    <w:pPr>
      <w:pBdr>
        <w:bottom w:val="single" w:sz="6" w:space="1" w:color="auto"/>
      </w:pBdr>
      <w:jc w:val="right"/>
      <w:rPr>
        <w:rFonts w:asciiTheme="minorHAnsi" w:hAnsiTheme="minorHAnsi" w:cstheme="minorHAnsi"/>
        <w:b/>
        <w:sz w:val="44"/>
        <w:szCs w:val="24"/>
      </w:rPr>
    </w:pPr>
    <w:r w:rsidRPr="005047D6">
      <w:rPr>
        <w:rFonts w:asciiTheme="minorHAnsi" w:hAnsiTheme="minorHAnsi" w:cstheme="minorHAnsi"/>
        <w:b/>
        <w:sz w:val="44"/>
        <w:szCs w:val="24"/>
      </w:rPr>
      <w:t>Nhóm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3C160067" w14:textId="77777777">
      <w:tc>
        <w:tcPr>
          <w:tcW w:w="6379" w:type="dxa"/>
        </w:tcPr>
        <w:p w14:paraId="0A41FF54" w14:textId="6DC3519E" w:rsidR="009C307A" w:rsidRDefault="004B3C5B">
          <w:r>
            <w:t>Job Hiring Web</w:t>
          </w:r>
        </w:p>
      </w:tc>
      <w:tc>
        <w:tcPr>
          <w:tcW w:w="3179" w:type="dxa"/>
        </w:tcPr>
        <w:p w14:paraId="20ECEB92" w14:textId="038DC30D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922252">
            <w:t>2</w:t>
          </w:r>
          <w:r>
            <w:t>.0</w:t>
          </w:r>
        </w:p>
      </w:tc>
    </w:tr>
    <w:tr w:rsidR="009C307A" w14:paraId="45EC000E" w14:textId="77777777">
      <w:tc>
        <w:tcPr>
          <w:tcW w:w="6379" w:type="dxa"/>
        </w:tcPr>
        <w:p w14:paraId="331A4A62" w14:textId="77777777" w:rsidR="009C307A" w:rsidRDefault="00922252" w:rsidP="002A16F7">
          <w:fldSimple w:instr="title  \* Mergeformat ">
            <w:r w:rsidR="00512FAF">
              <w:t>Use-Case Specification</w:t>
            </w:r>
          </w:fldSimple>
        </w:p>
      </w:tc>
      <w:tc>
        <w:tcPr>
          <w:tcW w:w="3179" w:type="dxa"/>
        </w:tcPr>
        <w:p w14:paraId="12A458B6" w14:textId="7E9174E0" w:rsidR="009C307A" w:rsidRDefault="00630073">
          <w:r>
            <w:t xml:space="preserve">  </w:t>
          </w:r>
          <w:r w:rsidR="004B3C5B">
            <w:t>Ngày</w:t>
          </w:r>
          <w:r>
            <w:t xml:space="preserve">:  </w:t>
          </w:r>
          <w:r w:rsidR="00922252">
            <w:t>24</w:t>
          </w:r>
          <w:r w:rsidR="004B3C5B">
            <w:t>/11/2022</w:t>
          </w:r>
        </w:p>
      </w:tc>
    </w:tr>
    <w:tr w:rsidR="009C307A" w14:paraId="48F04A1E" w14:textId="77777777">
      <w:tc>
        <w:tcPr>
          <w:tcW w:w="9558" w:type="dxa"/>
          <w:gridSpan w:val="2"/>
        </w:tcPr>
        <w:p w14:paraId="09CAECEF" w14:textId="35A47642" w:rsidR="009C307A" w:rsidRDefault="004B3C5B">
          <w:r>
            <w:t>Người chỉnh sửa: Lê Phước Đôn</w:t>
          </w:r>
        </w:p>
      </w:tc>
    </w:tr>
  </w:tbl>
  <w:p w14:paraId="45582AB4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94E31"/>
    <w:multiLevelType w:val="hybridMultilevel"/>
    <w:tmpl w:val="F956D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E6C16"/>
    <w:multiLevelType w:val="hybridMultilevel"/>
    <w:tmpl w:val="9E68A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C027E"/>
    <w:multiLevelType w:val="hybridMultilevel"/>
    <w:tmpl w:val="91366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929"/>
    <w:multiLevelType w:val="hybridMultilevel"/>
    <w:tmpl w:val="09569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F043F"/>
    <w:multiLevelType w:val="hybridMultilevel"/>
    <w:tmpl w:val="2EEA3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D1A80"/>
    <w:multiLevelType w:val="hybridMultilevel"/>
    <w:tmpl w:val="A0268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95948"/>
    <w:multiLevelType w:val="hybridMultilevel"/>
    <w:tmpl w:val="B2D87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1744D"/>
    <w:multiLevelType w:val="hybridMultilevel"/>
    <w:tmpl w:val="DAE04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73F92"/>
    <w:multiLevelType w:val="hybridMultilevel"/>
    <w:tmpl w:val="06BEE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21CC1"/>
    <w:multiLevelType w:val="hybridMultilevel"/>
    <w:tmpl w:val="BDF4B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23842"/>
    <w:multiLevelType w:val="hybridMultilevel"/>
    <w:tmpl w:val="0B38B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73BDC"/>
    <w:multiLevelType w:val="hybridMultilevel"/>
    <w:tmpl w:val="19FA0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73989"/>
    <w:multiLevelType w:val="hybridMultilevel"/>
    <w:tmpl w:val="09569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D0480"/>
    <w:multiLevelType w:val="hybridMultilevel"/>
    <w:tmpl w:val="C2E8C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D2D53"/>
    <w:multiLevelType w:val="hybridMultilevel"/>
    <w:tmpl w:val="27D43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92B64"/>
    <w:multiLevelType w:val="hybridMultilevel"/>
    <w:tmpl w:val="ADAE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86F84"/>
    <w:multiLevelType w:val="hybridMultilevel"/>
    <w:tmpl w:val="E6A02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B4B48"/>
    <w:multiLevelType w:val="hybridMultilevel"/>
    <w:tmpl w:val="E788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4631"/>
    <w:multiLevelType w:val="hybridMultilevel"/>
    <w:tmpl w:val="3692D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45319"/>
    <w:multiLevelType w:val="hybridMultilevel"/>
    <w:tmpl w:val="380A57A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1" w15:restartNumberingAfterBreak="0">
    <w:nsid w:val="442E59CD"/>
    <w:multiLevelType w:val="hybridMultilevel"/>
    <w:tmpl w:val="BBC2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57D72"/>
    <w:multiLevelType w:val="hybridMultilevel"/>
    <w:tmpl w:val="1E2CD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57CF7"/>
    <w:multiLevelType w:val="hybridMultilevel"/>
    <w:tmpl w:val="C2FE3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C5E0D"/>
    <w:multiLevelType w:val="hybridMultilevel"/>
    <w:tmpl w:val="7AD83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77C3C"/>
    <w:multiLevelType w:val="hybridMultilevel"/>
    <w:tmpl w:val="10FC1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B3245F"/>
    <w:multiLevelType w:val="hybridMultilevel"/>
    <w:tmpl w:val="ED2EA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348CF"/>
    <w:multiLevelType w:val="hybridMultilevel"/>
    <w:tmpl w:val="9A0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36A19"/>
    <w:multiLevelType w:val="hybridMultilevel"/>
    <w:tmpl w:val="DBDC1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C01A7"/>
    <w:multiLevelType w:val="hybridMultilevel"/>
    <w:tmpl w:val="1B669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91192"/>
    <w:multiLevelType w:val="hybridMultilevel"/>
    <w:tmpl w:val="952EA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AC4F50"/>
    <w:multiLevelType w:val="hybridMultilevel"/>
    <w:tmpl w:val="5C022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80353"/>
    <w:multiLevelType w:val="hybridMultilevel"/>
    <w:tmpl w:val="BF128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C2E30"/>
    <w:multiLevelType w:val="hybridMultilevel"/>
    <w:tmpl w:val="3856A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B214DA"/>
    <w:multiLevelType w:val="hybridMultilevel"/>
    <w:tmpl w:val="2F66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9B633BF"/>
    <w:multiLevelType w:val="hybridMultilevel"/>
    <w:tmpl w:val="908A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D6EEF"/>
    <w:multiLevelType w:val="hybridMultilevel"/>
    <w:tmpl w:val="5340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9624BA"/>
    <w:multiLevelType w:val="hybridMultilevel"/>
    <w:tmpl w:val="451E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95AE9"/>
    <w:multiLevelType w:val="hybridMultilevel"/>
    <w:tmpl w:val="F08E0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03832"/>
    <w:multiLevelType w:val="hybridMultilevel"/>
    <w:tmpl w:val="35E2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BC037B"/>
    <w:multiLevelType w:val="hybridMultilevel"/>
    <w:tmpl w:val="F66C4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543851">
    <w:abstractNumId w:val="0"/>
  </w:num>
  <w:num w:numId="2" w16cid:durableId="2089574606">
    <w:abstractNumId w:val="33"/>
  </w:num>
  <w:num w:numId="3" w16cid:durableId="917330497">
    <w:abstractNumId w:val="36"/>
  </w:num>
  <w:num w:numId="4" w16cid:durableId="1609921437">
    <w:abstractNumId w:val="2"/>
  </w:num>
  <w:num w:numId="5" w16cid:durableId="1919091686">
    <w:abstractNumId w:val="20"/>
  </w:num>
  <w:num w:numId="6" w16cid:durableId="59600894">
    <w:abstractNumId w:val="11"/>
  </w:num>
  <w:num w:numId="7" w16cid:durableId="1110705400">
    <w:abstractNumId w:val="23"/>
  </w:num>
  <w:num w:numId="8" w16cid:durableId="638727674">
    <w:abstractNumId w:val="1"/>
  </w:num>
  <w:num w:numId="9" w16cid:durableId="1443301273">
    <w:abstractNumId w:val="5"/>
  </w:num>
  <w:num w:numId="10" w16cid:durableId="1149636324">
    <w:abstractNumId w:val="40"/>
  </w:num>
  <w:num w:numId="11" w16cid:durableId="406194638">
    <w:abstractNumId w:val="22"/>
  </w:num>
  <w:num w:numId="12" w16cid:durableId="1408071192">
    <w:abstractNumId w:val="18"/>
  </w:num>
  <w:num w:numId="13" w16cid:durableId="1126049752">
    <w:abstractNumId w:val="26"/>
  </w:num>
  <w:num w:numId="14" w16cid:durableId="323818642">
    <w:abstractNumId w:val="27"/>
  </w:num>
  <w:num w:numId="15" w16cid:durableId="152524651">
    <w:abstractNumId w:val="42"/>
  </w:num>
  <w:num w:numId="16" w16cid:durableId="1837530999">
    <w:abstractNumId w:val="24"/>
  </w:num>
  <w:num w:numId="17" w16cid:durableId="1773040629">
    <w:abstractNumId w:val="19"/>
  </w:num>
  <w:num w:numId="18" w16cid:durableId="526603399">
    <w:abstractNumId w:val="39"/>
  </w:num>
  <w:num w:numId="19" w16cid:durableId="165368044">
    <w:abstractNumId w:val="7"/>
  </w:num>
  <w:num w:numId="20" w16cid:durableId="774448272">
    <w:abstractNumId w:val="29"/>
  </w:num>
  <w:num w:numId="21" w16cid:durableId="747262883">
    <w:abstractNumId w:val="34"/>
  </w:num>
  <w:num w:numId="22" w16cid:durableId="393312729">
    <w:abstractNumId w:val="16"/>
  </w:num>
  <w:num w:numId="23" w16cid:durableId="969045281">
    <w:abstractNumId w:val="15"/>
  </w:num>
  <w:num w:numId="24" w16cid:durableId="1073502134">
    <w:abstractNumId w:val="10"/>
  </w:num>
  <w:num w:numId="25" w16cid:durableId="417868598">
    <w:abstractNumId w:val="38"/>
  </w:num>
  <w:num w:numId="26" w16cid:durableId="65224368">
    <w:abstractNumId w:val="3"/>
  </w:num>
  <w:num w:numId="27" w16cid:durableId="1690834372">
    <w:abstractNumId w:val="12"/>
  </w:num>
  <w:num w:numId="28" w16cid:durableId="1080104256">
    <w:abstractNumId w:val="41"/>
  </w:num>
  <w:num w:numId="29" w16cid:durableId="1446727472">
    <w:abstractNumId w:val="13"/>
  </w:num>
  <w:num w:numId="30" w16cid:durableId="1536115331">
    <w:abstractNumId w:val="30"/>
  </w:num>
  <w:num w:numId="31" w16cid:durableId="57824848">
    <w:abstractNumId w:val="28"/>
  </w:num>
  <w:num w:numId="32" w16cid:durableId="1578858675">
    <w:abstractNumId w:val="17"/>
  </w:num>
  <w:num w:numId="33" w16cid:durableId="842016288">
    <w:abstractNumId w:val="32"/>
  </w:num>
  <w:num w:numId="34" w16cid:durableId="2071921572">
    <w:abstractNumId w:val="31"/>
  </w:num>
  <w:num w:numId="35" w16cid:durableId="1386832059">
    <w:abstractNumId w:val="9"/>
  </w:num>
  <w:num w:numId="36" w16cid:durableId="726301555">
    <w:abstractNumId w:val="25"/>
  </w:num>
  <w:num w:numId="37" w16cid:durableId="1797943541">
    <w:abstractNumId w:val="21"/>
  </w:num>
  <w:num w:numId="38" w16cid:durableId="378092573">
    <w:abstractNumId w:val="37"/>
  </w:num>
  <w:num w:numId="39" w16cid:durableId="568809327">
    <w:abstractNumId w:val="4"/>
  </w:num>
  <w:num w:numId="40" w16cid:durableId="1926911349">
    <w:abstractNumId w:val="8"/>
  </w:num>
  <w:num w:numId="41" w16cid:durableId="1891917175">
    <w:abstractNumId w:val="35"/>
  </w:num>
  <w:num w:numId="42" w16cid:durableId="1352412964">
    <w:abstractNumId w:val="14"/>
  </w:num>
  <w:num w:numId="43" w16cid:durableId="554778728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17DA8"/>
    <w:rsid w:val="000266C1"/>
    <w:rsid w:val="00032CA6"/>
    <w:rsid w:val="000379FC"/>
    <w:rsid w:val="0004170F"/>
    <w:rsid w:val="0004721D"/>
    <w:rsid w:val="000502BC"/>
    <w:rsid w:val="0005448B"/>
    <w:rsid w:val="00064CBA"/>
    <w:rsid w:val="000652A8"/>
    <w:rsid w:val="0006671B"/>
    <w:rsid w:val="00066DF1"/>
    <w:rsid w:val="000840E8"/>
    <w:rsid w:val="000A0E7B"/>
    <w:rsid w:val="000A4D5C"/>
    <w:rsid w:val="000C0005"/>
    <w:rsid w:val="000C0AE6"/>
    <w:rsid w:val="000C5EAE"/>
    <w:rsid w:val="000C7AAB"/>
    <w:rsid w:val="000C7E2A"/>
    <w:rsid w:val="000D02B5"/>
    <w:rsid w:val="000E1501"/>
    <w:rsid w:val="000E6560"/>
    <w:rsid w:val="000F1060"/>
    <w:rsid w:val="000F2FFC"/>
    <w:rsid w:val="000F6A6F"/>
    <w:rsid w:val="001153DF"/>
    <w:rsid w:val="00121F50"/>
    <w:rsid w:val="00126D8D"/>
    <w:rsid w:val="00145797"/>
    <w:rsid w:val="001926FD"/>
    <w:rsid w:val="001B3B80"/>
    <w:rsid w:val="001C1EE1"/>
    <w:rsid w:val="001C1F0A"/>
    <w:rsid w:val="001C21FD"/>
    <w:rsid w:val="001E0560"/>
    <w:rsid w:val="001E468F"/>
    <w:rsid w:val="001E597A"/>
    <w:rsid w:val="001E5E15"/>
    <w:rsid w:val="001F7DF6"/>
    <w:rsid w:val="00203A10"/>
    <w:rsid w:val="00204A5D"/>
    <w:rsid w:val="0020605B"/>
    <w:rsid w:val="00213425"/>
    <w:rsid w:val="00225018"/>
    <w:rsid w:val="00240CB1"/>
    <w:rsid w:val="00241189"/>
    <w:rsid w:val="00253488"/>
    <w:rsid w:val="00255B17"/>
    <w:rsid w:val="00261EE2"/>
    <w:rsid w:val="0026328E"/>
    <w:rsid w:val="00286BF7"/>
    <w:rsid w:val="002972A8"/>
    <w:rsid w:val="002A16F7"/>
    <w:rsid w:val="002A5D8F"/>
    <w:rsid w:val="002B37D6"/>
    <w:rsid w:val="002C788A"/>
    <w:rsid w:val="002C7CB2"/>
    <w:rsid w:val="002E438B"/>
    <w:rsid w:val="002F04EF"/>
    <w:rsid w:val="00303B75"/>
    <w:rsid w:val="003043F7"/>
    <w:rsid w:val="00312F78"/>
    <w:rsid w:val="00313447"/>
    <w:rsid w:val="0032797D"/>
    <w:rsid w:val="0034233B"/>
    <w:rsid w:val="00362B9A"/>
    <w:rsid w:val="00364CA9"/>
    <w:rsid w:val="003651E2"/>
    <w:rsid w:val="00366692"/>
    <w:rsid w:val="00370B45"/>
    <w:rsid w:val="003906A0"/>
    <w:rsid w:val="003912F0"/>
    <w:rsid w:val="003A2C51"/>
    <w:rsid w:val="003A3280"/>
    <w:rsid w:val="003A445A"/>
    <w:rsid w:val="003B05F5"/>
    <w:rsid w:val="003B55A1"/>
    <w:rsid w:val="003D081E"/>
    <w:rsid w:val="003D2001"/>
    <w:rsid w:val="003D5F07"/>
    <w:rsid w:val="003D6017"/>
    <w:rsid w:val="003F0CB4"/>
    <w:rsid w:val="003F43A3"/>
    <w:rsid w:val="003F741E"/>
    <w:rsid w:val="004078A2"/>
    <w:rsid w:val="0044628A"/>
    <w:rsid w:val="00450DC0"/>
    <w:rsid w:val="0045596B"/>
    <w:rsid w:val="004561FD"/>
    <w:rsid w:val="00456978"/>
    <w:rsid w:val="00466B71"/>
    <w:rsid w:val="00495471"/>
    <w:rsid w:val="00496781"/>
    <w:rsid w:val="004A46CA"/>
    <w:rsid w:val="004B3C5B"/>
    <w:rsid w:val="004D146C"/>
    <w:rsid w:val="004D14DB"/>
    <w:rsid w:val="004D2965"/>
    <w:rsid w:val="004E2819"/>
    <w:rsid w:val="004E3DCC"/>
    <w:rsid w:val="004E678E"/>
    <w:rsid w:val="005047D6"/>
    <w:rsid w:val="00507F22"/>
    <w:rsid w:val="00512D5C"/>
    <w:rsid w:val="00512FAF"/>
    <w:rsid w:val="00520372"/>
    <w:rsid w:val="00540401"/>
    <w:rsid w:val="005835BF"/>
    <w:rsid w:val="00591379"/>
    <w:rsid w:val="005A6523"/>
    <w:rsid w:val="005B2D99"/>
    <w:rsid w:val="005B6CA7"/>
    <w:rsid w:val="005B710F"/>
    <w:rsid w:val="005C0FC0"/>
    <w:rsid w:val="005D7695"/>
    <w:rsid w:val="005F5F19"/>
    <w:rsid w:val="0061319A"/>
    <w:rsid w:val="00621BED"/>
    <w:rsid w:val="00630073"/>
    <w:rsid w:val="00644028"/>
    <w:rsid w:val="00650339"/>
    <w:rsid w:val="00661C90"/>
    <w:rsid w:val="00662062"/>
    <w:rsid w:val="006A3AA5"/>
    <w:rsid w:val="006D0A9A"/>
    <w:rsid w:val="006D1D76"/>
    <w:rsid w:val="006D3F09"/>
    <w:rsid w:val="00705E25"/>
    <w:rsid w:val="007060C7"/>
    <w:rsid w:val="007201F3"/>
    <w:rsid w:val="00720A59"/>
    <w:rsid w:val="00722628"/>
    <w:rsid w:val="00724F1A"/>
    <w:rsid w:val="00727D12"/>
    <w:rsid w:val="00734CE1"/>
    <w:rsid w:val="00735E6A"/>
    <w:rsid w:val="007777E6"/>
    <w:rsid w:val="00797CBB"/>
    <w:rsid w:val="007B199B"/>
    <w:rsid w:val="007B26CF"/>
    <w:rsid w:val="007C150D"/>
    <w:rsid w:val="007D602F"/>
    <w:rsid w:val="00804E89"/>
    <w:rsid w:val="00810936"/>
    <w:rsid w:val="00812B67"/>
    <w:rsid w:val="008233DD"/>
    <w:rsid w:val="00842251"/>
    <w:rsid w:val="00852CFD"/>
    <w:rsid w:val="00855E69"/>
    <w:rsid w:val="00856A23"/>
    <w:rsid w:val="00876F9C"/>
    <w:rsid w:val="00877793"/>
    <w:rsid w:val="00883129"/>
    <w:rsid w:val="00893A21"/>
    <w:rsid w:val="00894BE2"/>
    <w:rsid w:val="00895F7D"/>
    <w:rsid w:val="008A0730"/>
    <w:rsid w:val="008A7494"/>
    <w:rsid w:val="008A7F64"/>
    <w:rsid w:val="008C235D"/>
    <w:rsid w:val="008C52CD"/>
    <w:rsid w:val="008D4BA0"/>
    <w:rsid w:val="008F2675"/>
    <w:rsid w:val="00903CFD"/>
    <w:rsid w:val="009110D5"/>
    <w:rsid w:val="009177FC"/>
    <w:rsid w:val="00922252"/>
    <w:rsid w:val="0092485E"/>
    <w:rsid w:val="00930E23"/>
    <w:rsid w:val="00936341"/>
    <w:rsid w:val="009400D5"/>
    <w:rsid w:val="00941ADF"/>
    <w:rsid w:val="00942019"/>
    <w:rsid w:val="00952E28"/>
    <w:rsid w:val="00954602"/>
    <w:rsid w:val="00962FFB"/>
    <w:rsid w:val="00965B84"/>
    <w:rsid w:val="00970592"/>
    <w:rsid w:val="00981726"/>
    <w:rsid w:val="0099736E"/>
    <w:rsid w:val="009B420A"/>
    <w:rsid w:val="009C307A"/>
    <w:rsid w:val="009D00EE"/>
    <w:rsid w:val="009D033E"/>
    <w:rsid w:val="009D3DF8"/>
    <w:rsid w:val="009E4AAA"/>
    <w:rsid w:val="009F55EC"/>
    <w:rsid w:val="00A013D1"/>
    <w:rsid w:val="00A149F1"/>
    <w:rsid w:val="00A35199"/>
    <w:rsid w:val="00A43CFC"/>
    <w:rsid w:val="00A5675A"/>
    <w:rsid w:val="00A6373E"/>
    <w:rsid w:val="00A6633B"/>
    <w:rsid w:val="00A734D9"/>
    <w:rsid w:val="00A7618B"/>
    <w:rsid w:val="00A83A76"/>
    <w:rsid w:val="00A9740D"/>
    <w:rsid w:val="00AA2DFE"/>
    <w:rsid w:val="00AA34AE"/>
    <w:rsid w:val="00AA7C3B"/>
    <w:rsid w:val="00AC53AB"/>
    <w:rsid w:val="00AC7DA8"/>
    <w:rsid w:val="00AD40CB"/>
    <w:rsid w:val="00AF7300"/>
    <w:rsid w:val="00B068E0"/>
    <w:rsid w:val="00B253E6"/>
    <w:rsid w:val="00B27476"/>
    <w:rsid w:val="00B305DC"/>
    <w:rsid w:val="00B37395"/>
    <w:rsid w:val="00B419C8"/>
    <w:rsid w:val="00B42F07"/>
    <w:rsid w:val="00B4587E"/>
    <w:rsid w:val="00B50DB6"/>
    <w:rsid w:val="00B808A1"/>
    <w:rsid w:val="00B84F54"/>
    <w:rsid w:val="00BA1562"/>
    <w:rsid w:val="00BA460E"/>
    <w:rsid w:val="00BE5362"/>
    <w:rsid w:val="00BF2D2B"/>
    <w:rsid w:val="00BF554F"/>
    <w:rsid w:val="00C04BD8"/>
    <w:rsid w:val="00C17529"/>
    <w:rsid w:val="00C207D9"/>
    <w:rsid w:val="00C24F4B"/>
    <w:rsid w:val="00C420DB"/>
    <w:rsid w:val="00C55CA7"/>
    <w:rsid w:val="00C63672"/>
    <w:rsid w:val="00C71211"/>
    <w:rsid w:val="00C940E9"/>
    <w:rsid w:val="00C95372"/>
    <w:rsid w:val="00C975CC"/>
    <w:rsid w:val="00CA0A80"/>
    <w:rsid w:val="00CB19B4"/>
    <w:rsid w:val="00CC1AB1"/>
    <w:rsid w:val="00CC554D"/>
    <w:rsid w:val="00CC66C5"/>
    <w:rsid w:val="00CD4E74"/>
    <w:rsid w:val="00CE05C2"/>
    <w:rsid w:val="00CF47BE"/>
    <w:rsid w:val="00CF7623"/>
    <w:rsid w:val="00D0290F"/>
    <w:rsid w:val="00D26486"/>
    <w:rsid w:val="00D35282"/>
    <w:rsid w:val="00D4008C"/>
    <w:rsid w:val="00D570C4"/>
    <w:rsid w:val="00D72592"/>
    <w:rsid w:val="00D76879"/>
    <w:rsid w:val="00D8281D"/>
    <w:rsid w:val="00D931B6"/>
    <w:rsid w:val="00D951EE"/>
    <w:rsid w:val="00D95CAB"/>
    <w:rsid w:val="00DB7099"/>
    <w:rsid w:val="00DC44DD"/>
    <w:rsid w:val="00DD35A1"/>
    <w:rsid w:val="00DD55B6"/>
    <w:rsid w:val="00DD68DA"/>
    <w:rsid w:val="00DE2D8A"/>
    <w:rsid w:val="00DE2F23"/>
    <w:rsid w:val="00DF7DAE"/>
    <w:rsid w:val="00E03F5B"/>
    <w:rsid w:val="00E05EB5"/>
    <w:rsid w:val="00E06B1F"/>
    <w:rsid w:val="00E06BE7"/>
    <w:rsid w:val="00E229D7"/>
    <w:rsid w:val="00E236D6"/>
    <w:rsid w:val="00E27CBE"/>
    <w:rsid w:val="00E34D8E"/>
    <w:rsid w:val="00E35A86"/>
    <w:rsid w:val="00E3764F"/>
    <w:rsid w:val="00E46B3F"/>
    <w:rsid w:val="00E573E6"/>
    <w:rsid w:val="00E6472F"/>
    <w:rsid w:val="00E71C2B"/>
    <w:rsid w:val="00E9175C"/>
    <w:rsid w:val="00EA26C6"/>
    <w:rsid w:val="00EC00CE"/>
    <w:rsid w:val="00EC3E1E"/>
    <w:rsid w:val="00EC45E3"/>
    <w:rsid w:val="00ED40E1"/>
    <w:rsid w:val="00F02F9F"/>
    <w:rsid w:val="00F25C41"/>
    <w:rsid w:val="00F45349"/>
    <w:rsid w:val="00F54DC2"/>
    <w:rsid w:val="00F719BA"/>
    <w:rsid w:val="00F77891"/>
    <w:rsid w:val="00F92264"/>
    <w:rsid w:val="00F94CDD"/>
    <w:rsid w:val="00FB00E1"/>
    <w:rsid w:val="00FC1847"/>
    <w:rsid w:val="00FC3992"/>
    <w:rsid w:val="00FE1495"/>
    <w:rsid w:val="00F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E0620B"/>
  <w15:docId w15:val="{9A467D36-0AAE-4147-ACC3-BC1FF6AD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EE1"/>
    <w:pPr>
      <w:widowControl w:val="0"/>
      <w:spacing w:line="240" w:lineRule="atLeast"/>
    </w:pPr>
    <w:rPr>
      <w:sz w:val="26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4B3C5B"/>
    <w:pPr>
      <w:tabs>
        <w:tab w:val="right" w:pos="9360"/>
      </w:tabs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semiHidden/>
    <w:rsid w:val="00DD68DA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4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CD45A-8E21-435D-9BF7-16DB1B6D0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1626</TotalTime>
  <Pages>17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13639</CharactersWithSpaces>
  <SharedDoc>false</SharedDoc>
  <HLinks>
    <vt:vector size="78" baseType="variant">
      <vt:variant>
        <vt:i4>1114174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_Toc119442215</vt:lpwstr>
      </vt:variant>
      <vt:variant>
        <vt:i4>1114174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_Toc119442214</vt:lpwstr>
      </vt:variant>
      <vt:variant>
        <vt:i4>1114174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_Toc119442213</vt:lpwstr>
      </vt:variant>
      <vt:variant>
        <vt:i4>1114174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_Toc119442212</vt:lpwstr>
      </vt:variant>
      <vt:variant>
        <vt:i4>1114174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_Toc119442211</vt:lpwstr>
      </vt:variant>
      <vt:variant>
        <vt:i4>1114174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_Toc119442210</vt:lpwstr>
      </vt:variant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_Toc119442209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_Toc119442208</vt:lpwstr>
      </vt:variant>
      <vt:variant>
        <vt:i4>1048638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_Toc119442207</vt:lpwstr>
      </vt:variant>
      <vt:variant>
        <vt:i4>1048638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_Toc119442206</vt:lpwstr>
      </vt:variant>
      <vt:variant>
        <vt:i4>1048638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_Toc119442205</vt:lpwstr>
      </vt:variant>
      <vt:variant>
        <vt:i4>1048638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_Toc119442204</vt:lpwstr>
      </vt:variant>
      <vt:variant>
        <vt:i4>1048638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_Toc119442203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LÊ PHƯỚC ĐÔN</cp:lastModifiedBy>
  <cp:revision>239</cp:revision>
  <cp:lastPrinted>1900-12-31T17:00:00Z</cp:lastPrinted>
  <dcterms:created xsi:type="dcterms:W3CDTF">2015-04-06T09:23:00Z</dcterms:created>
  <dcterms:modified xsi:type="dcterms:W3CDTF">2022-11-25T09:02:00Z</dcterms:modified>
</cp:coreProperties>
</file>