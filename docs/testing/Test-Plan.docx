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8F" w14:textId="38D0D003" w:rsidR="00435FBC" w:rsidRPr="000E1189" w:rsidRDefault="000E1189">
      <w:pPr>
        <w:pStyle w:val="Project"/>
        <w:rPr>
          <w:rFonts w:ascii="Times New Roman" w:hAnsi="Times New Roman"/>
        </w:rPr>
      </w:pPr>
      <w:r w:rsidRPr="000E1189">
        <w:rPr>
          <w:rFonts w:ascii="Times New Roman" w:hAnsi="Times New Roman"/>
        </w:rPr>
        <w:t>Job Hiring Web</w:t>
      </w:r>
    </w:p>
    <w:p w14:paraId="66117ACA" w14:textId="6727C80E" w:rsidR="00435FBC" w:rsidRPr="000E1189" w:rsidRDefault="004D7B45">
      <w:pPr>
        <w:pStyle w:val="Title"/>
        <w:jc w:val="right"/>
        <w:rPr>
          <w:rFonts w:ascii="Times New Roman" w:hAnsi="Times New Roman"/>
        </w:rPr>
      </w:pPr>
      <w:r w:rsidRPr="000E1189">
        <w:rPr>
          <w:rFonts w:ascii="Times New Roman" w:hAnsi="Times New Roman"/>
        </w:rPr>
        <w:fldChar w:fldCharType="begin"/>
      </w:r>
      <w:r w:rsidRPr="000E1189">
        <w:rPr>
          <w:rFonts w:ascii="Times New Roman" w:hAnsi="Times New Roman"/>
        </w:rPr>
        <w:instrText xml:space="preserve"> TITLE  \* MERGEFORMAT </w:instrText>
      </w:r>
      <w:r w:rsidRPr="000E1189">
        <w:rPr>
          <w:rFonts w:ascii="Times New Roman" w:hAnsi="Times New Roman"/>
        </w:rPr>
        <w:fldChar w:fldCharType="separate"/>
      </w:r>
      <w:r w:rsidR="004E597B" w:rsidRPr="000E1189">
        <w:rPr>
          <w:rFonts w:ascii="Times New Roman" w:hAnsi="Times New Roman"/>
        </w:rPr>
        <w:t xml:space="preserve"> Test Plan</w:t>
      </w:r>
      <w:r w:rsidRPr="000E1189">
        <w:rPr>
          <w:rFonts w:ascii="Times New Roman" w:hAnsi="Times New Roman"/>
        </w:rPr>
        <w:fldChar w:fldCharType="end"/>
      </w:r>
    </w:p>
    <w:p w14:paraId="47A0853A" w14:textId="77777777" w:rsidR="00435FBC" w:rsidRPr="000E1189" w:rsidRDefault="00435FBC"/>
    <w:p w14:paraId="7423E6D9" w14:textId="7D7A4C45" w:rsidR="00435FBC" w:rsidRPr="000E1189" w:rsidRDefault="00435FBC">
      <w:pPr>
        <w:pStyle w:val="Title"/>
        <w:jc w:val="right"/>
        <w:rPr>
          <w:rFonts w:ascii="Times New Roman" w:hAnsi="Times New Roman"/>
          <w:sz w:val="28"/>
        </w:rPr>
      </w:pPr>
      <w:r w:rsidRPr="000E1189">
        <w:rPr>
          <w:rFonts w:ascii="Times New Roman" w:hAnsi="Times New Roman"/>
          <w:sz w:val="28"/>
        </w:rPr>
        <w:t>Version 1.0</w:t>
      </w:r>
    </w:p>
    <w:p w14:paraId="205BF870" w14:textId="77777777" w:rsidR="00435FBC" w:rsidRDefault="00435FBC">
      <w:pPr>
        <w:pStyle w:val="Title"/>
        <w:rPr>
          <w:sz w:val="28"/>
        </w:rPr>
      </w:pPr>
    </w:p>
    <w:p w14:paraId="03569FDB" w14:textId="77777777" w:rsidR="00435FBC" w:rsidRDefault="00435FBC">
      <w:pPr>
        <w:jc w:val="right"/>
      </w:pPr>
    </w:p>
    <w:p w14:paraId="2D3F4CC2" w14:textId="77777777" w:rsidR="00435FBC" w:rsidRDefault="00435FBC">
      <w:pPr>
        <w:pStyle w:val="InfoBlue"/>
      </w:pPr>
      <w:r>
        <w:t xml:space="preserve"> </w:t>
      </w:r>
    </w:p>
    <w:p w14:paraId="70706ACB" w14:textId="77777777"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0342B80D" w:rsidR="00435FBC" w:rsidRPr="00E12AE2" w:rsidRDefault="00E12AE2" w:rsidP="00E12AE2">
      <w:pPr>
        <w:pStyle w:val="Title"/>
        <w:spacing w:after="240"/>
        <w:rPr>
          <w:rFonts w:ascii="Times New Roman" w:hAnsi="Times New Roman"/>
        </w:rPr>
      </w:pPr>
      <w:r w:rsidRPr="00E12AE2">
        <w:rPr>
          <w:rFonts w:ascii="Times New Roman" w:hAnsi="Times New Roman"/>
        </w:rPr>
        <w:lastRenderedPageBreak/>
        <w:t>Lịch sử hiệu chỉnh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Pr="000E1189" w:rsidRDefault="00435FBC">
            <w:pPr>
              <w:pStyle w:val="Tabletext"/>
              <w:jc w:val="center"/>
              <w:rPr>
                <w:b/>
                <w:szCs w:val="26"/>
              </w:rPr>
            </w:pPr>
            <w:r w:rsidRPr="000E1189">
              <w:rPr>
                <w:b/>
                <w:szCs w:val="26"/>
              </w:rPr>
              <w:t>Author</w:t>
            </w:r>
          </w:p>
        </w:tc>
      </w:tr>
      <w:tr w:rsidR="00435FBC" w14:paraId="32A7D30E" w14:textId="77777777">
        <w:trPr>
          <w:cantSplit/>
        </w:trPr>
        <w:tc>
          <w:tcPr>
            <w:tcW w:w="2304" w:type="dxa"/>
          </w:tcPr>
          <w:p w14:paraId="689C3758" w14:textId="23A3DF91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16/12/2022</w:t>
            </w:r>
          </w:p>
        </w:tc>
        <w:tc>
          <w:tcPr>
            <w:tcW w:w="1152" w:type="dxa"/>
          </w:tcPr>
          <w:p w14:paraId="4C042B05" w14:textId="67A73FAA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1.0</w:t>
            </w:r>
          </w:p>
        </w:tc>
        <w:tc>
          <w:tcPr>
            <w:tcW w:w="3744" w:type="dxa"/>
          </w:tcPr>
          <w:p w14:paraId="56F348EA" w14:textId="72EB9700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Phiên bản đầu tiên</w:t>
            </w:r>
          </w:p>
        </w:tc>
        <w:tc>
          <w:tcPr>
            <w:tcW w:w="2304" w:type="dxa"/>
          </w:tcPr>
          <w:p w14:paraId="4E411AA4" w14:textId="7227EE44" w:rsidR="00435FBC" w:rsidRPr="000E1189" w:rsidRDefault="000E1189">
            <w:pPr>
              <w:pStyle w:val="Tabletext"/>
              <w:rPr>
                <w:szCs w:val="26"/>
              </w:rPr>
            </w:pPr>
            <w:r w:rsidRPr="000E1189">
              <w:rPr>
                <w:szCs w:val="26"/>
              </w:rPr>
              <w:t>Hồ Xuân Quang</w:t>
            </w:r>
          </w:p>
        </w:tc>
      </w:tr>
      <w:tr w:rsidR="00435FBC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007B6ED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017F3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AF22B" w14:textId="77777777" w:rsidR="00435FBC" w:rsidRDefault="00435FBC">
            <w:pPr>
              <w:pStyle w:val="Tabletext"/>
            </w:pPr>
          </w:p>
        </w:tc>
      </w:tr>
      <w:tr w:rsidR="00435FBC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A7F8A2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9E46E8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057BA" w14:textId="77777777" w:rsidR="00435FBC" w:rsidRDefault="00435FBC">
            <w:pPr>
              <w:pStyle w:val="Tabletext"/>
            </w:pPr>
          </w:p>
        </w:tc>
      </w:tr>
      <w:tr w:rsidR="00435FBC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26ACD1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64A05D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0CE6B22" w14:textId="77777777" w:rsidR="00435FBC" w:rsidRDefault="00435FBC">
            <w:pPr>
              <w:pStyle w:val="Tabletext"/>
            </w:pPr>
          </w:p>
        </w:tc>
      </w:tr>
    </w:tbl>
    <w:p w14:paraId="6C027828" w14:textId="77777777" w:rsidR="00435FBC" w:rsidRDefault="00435FBC"/>
    <w:p w14:paraId="35C88247" w14:textId="09677DC4" w:rsidR="00ED64FF" w:rsidRDefault="00435FBC" w:rsidP="00ED64FF">
      <w:pPr>
        <w:pStyle w:val="Title"/>
        <w:rPr>
          <w:rFonts w:ascii="Times New Roman" w:hAnsi="Times New Roman"/>
        </w:rPr>
      </w:pPr>
      <w:r>
        <w:br w:type="page"/>
      </w:r>
      <w:r w:rsidR="00D51A3A" w:rsidRPr="00D51A3A">
        <w:rPr>
          <w:rFonts w:ascii="Times New Roman" w:hAnsi="Times New Roman"/>
        </w:rPr>
        <w:lastRenderedPageBreak/>
        <w:t>Mục lục</w:t>
      </w:r>
    </w:p>
    <w:sdt>
      <w:sdtPr>
        <w:id w:val="-16927538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0"/>
        </w:rPr>
      </w:sdtEndPr>
      <w:sdtContent>
        <w:p w14:paraId="43E4FC8C" w14:textId="7D59ABD7" w:rsidR="00ED64FF" w:rsidRDefault="00ED64FF">
          <w:pPr>
            <w:pStyle w:val="TOCHeading"/>
          </w:pPr>
        </w:p>
        <w:p w14:paraId="60D6AC4C" w14:textId="36E7D9E5" w:rsidR="006F2236" w:rsidRPr="006F2236" w:rsidRDefault="00ED64FF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6F2236">
            <w:fldChar w:fldCharType="begin"/>
          </w:r>
          <w:r w:rsidRPr="006F2236">
            <w:instrText xml:space="preserve"> TOC \o "1-3" \h \z \u </w:instrText>
          </w:r>
          <w:r w:rsidRPr="006F2236">
            <w:fldChar w:fldCharType="separate"/>
          </w:r>
          <w:hyperlink w:anchor="_Toc123208490" w:history="1">
            <w:r w:rsidR="006F2236" w:rsidRPr="006F2236">
              <w:rPr>
                <w:rStyle w:val="Hyperlink"/>
                <w:noProof/>
              </w:rPr>
              <w:t>1.</w:t>
            </w:r>
            <w:r w:rsidR="006F2236"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2236" w:rsidRPr="006F2236">
              <w:rPr>
                <w:rStyle w:val="Hyperlink"/>
                <w:noProof/>
              </w:rPr>
              <w:t>Giới thiệu</w:t>
            </w:r>
            <w:r w:rsidR="006F2236" w:rsidRPr="006F2236">
              <w:rPr>
                <w:noProof/>
                <w:webHidden/>
              </w:rPr>
              <w:tab/>
            </w:r>
            <w:r w:rsidR="006F2236" w:rsidRPr="006F2236">
              <w:rPr>
                <w:noProof/>
                <w:webHidden/>
              </w:rPr>
              <w:fldChar w:fldCharType="begin"/>
            </w:r>
            <w:r w:rsidR="006F2236" w:rsidRPr="006F2236">
              <w:rPr>
                <w:noProof/>
                <w:webHidden/>
              </w:rPr>
              <w:instrText xml:space="preserve"> PAGEREF _Toc123208490 \h </w:instrText>
            </w:r>
            <w:r w:rsidR="006F2236" w:rsidRPr="006F2236">
              <w:rPr>
                <w:noProof/>
                <w:webHidden/>
              </w:rPr>
            </w:r>
            <w:r w:rsidR="006F2236" w:rsidRPr="006F2236">
              <w:rPr>
                <w:noProof/>
                <w:webHidden/>
              </w:rPr>
              <w:fldChar w:fldCharType="separate"/>
            </w:r>
            <w:r w:rsidR="006F2236" w:rsidRPr="006F2236">
              <w:rPr>
                <w:noProof/>
                <w:webHidden/>
              </w:rPr>
              <w:t>4</w:t>
            </w:r>
            <w:r w:rsidR="006F2236" w:rsidRPr="006F2236">
              <w:rPr>
                <w:noProof/>
                <w:webHidden/>
              </w:rPr>
              <w:fldChar w:fldCharType="end"/>
            </w:r>
          </w:hyperlink>
        </w:p>
        <w:p w14:paraId="269CBBA0" w14:textId="19DAA627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1" w:history="1">
            <w:r w:rsidRPr="006F2236">
              <w:rPr>
                <w:rStyle w:val="Hyperlink"/>
                <w:noProof/>
              </w:rPr>
              <w:t>1.1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Mục tiêu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_Toc123208491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4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65D69EB2" w14:textId="0FE0BC3C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2" w:history="1">
            <w:r w:rsidRPr="006F2236">
              <w:rPr>
                <w:rStyle w:val="Hyperlink"/>
                <w:noProof/>
              </w:rPr>
              <w:t>1.2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Phạm vi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_Toc123208492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4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75930DFE" w14:textId="19314655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3" w:history="1">
            <w:r w:rsidRPr="006F2236">
              <w:rPr>
                <w:rStyle w:val="Hyperlink"/>
                <w:noProof/>
              </w:rPr>
              <w:t>1.3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Người sử dụng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_Toc123208493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4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258CC8BA" w14:textId="74EC6941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4" w:history="1">
            <w:r w:rsidRPr="006F2236">
              <w:rPr>
                <w:rStyle w:val="Hyperlink"/>
                <w:noProof/>
              </w:rPr>
              <w:t>1.4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Các tính năng chính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_Toc123208494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4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24FD605D" w14:textId="2C14701D" w:rsidR="006F2236" w:rsidRPr="006F2236" w:rsidRDefault="006F2236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5" w:history="1">
            <w:r w:rsidRPr="006F2236">
              <w:rPr>
                <w:rStyle w:val="Hyperlink"/>
                <w:noProof/>
              </w:rPr>
              <w:t>2.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Mục tiêu thử nghiệm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_Toc123208495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4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27668CA1" w14:textId="60534BC0" w:rsidR="006F2236" w:rsidRPr="006F2236" w:rsidRDefault="006F2236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6" w:history="1">
            <w:r w:rsidRPr="006F2236">
              <w:rPr>
                <w:rStyle w:val="Hyperlink"/>
                <w:noProof/>
              </w:rPr>
              <w:t>3.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Môi trường cần thiết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_Toc123208496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5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242DC2D9" w14:textId="4552AA01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7" w:history="1">
            <w:r w:rsidRPr="006F2236">
              <w:rPr>
                <w:rStyle w:val="Hyperlink"/>
                <w:noProof/>
              </w:rPr>
              <w:t>3.1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Yêu cầu phần cứng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_Toc123208497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5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0A98C7D1" w14:textId="168BBAB1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8" w:history="1">
            <w:r w:rsidRPr="006F2236">
              <w:rPr>
                <w:rStyle w:val="Hyperlink"/>
                <w:noProof/>
              </w:rPr>
              <w:t>3.2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Phần mềm trong môi trường thử nghiệm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_Toc123208498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5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22364D42" w14:textId="04DCCB23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499" w:history="1">
            <w:r w:rsidRPr="006F2236">
              <w:rPr>
                <w:rStyle w:val="Hyperlink"/>
                <w:noProof/>
              </w:rPr>
              <w:t>3.3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Năng suất và công cụ hỗ trợ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_Toc123208499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6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183E9686" w14:textId="58F45DEF" w:rsidR="006F2236" w:rsidRPr="006F2236" w:rsidRDefault="006F2236" w:rsidP="006F2236">
          <w:pPr>
            <w:pStyle w:val="TOC1"/>
            <w:tabs>
              <w:tab w:val="left" w:pos="432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500" w:history="1">
            <w:r w:rsidRPr="006F2236">
              <w:rPr>
                <w:rStyle w:val="Hyperlink"/>
                <w:noProof/>
              </w:rPr>
              <w:t>4.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</w:rPr>
              <w:t>Trách nhiệm, nhân sự và nhu cầu đào tạo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_Toc123208500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7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34215957" w14:textId="0CB02E76" w:rsidR="006F2236" w:rsidRPr="006F2236" w:rsidRDefault="006F2236" w:rsidP="006F2236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23208501" w:history="1">
            <w:r w:rsidRPr="006F2236">
              <w:rPr>
                <w:rStyle w:val="Hyperlink"/>
                <w:noProof/>
                <w:lang w:val="fr-FR"/>
              </w:rPr>
              <w:t>4.1</w:t>
            </w:r>
            <w:r w:rsidRPr="006F22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6F2236">
              <w:rPr>
                <w:rStyle w:val="Hyperlink"/>
                <w:noProof/>
                <w:lang w:val="fr-FR"/>
              </w:rPr>
              <w:t>Con người và vai trò</w:t>
            </w:r>
            <w:r w:rsidRPr="006F2236">
              <w:rPr>
                <w:noProof/>
                <w:webHidden/>
              </w:rPr>
              <w:tab/>
            </w:r>
            <w:r w:rsidRPr="006F2236">
              <w:rPr>
                <w:noProof/>
                <w:webHidden/>
              </w:rPr>
              <w:fldChar w:fldCharType="begin"/>
            </w:r>
            <w:r w:rsidRPr="006F2236">
              <w:rPr>
                <w:noProof/>
                <w:webHidden/>
              </w:rPr>
              <w:instrText xml:space="preserve"> PAGEREF _Toc123208501 \h </w:instrText>
            </w:r>
            <w:r w:rsidRPr="006F2236">
              <w:rPr>
                <w:noProof/>
                <w:webHidden/>
              </w:rPr>
            </w:r>
            <w:r w:rsidRPr="006F2236">
              <w:rPr>
                <w:noProof/>
                <w:webHidden/>
              </w:rPr>
              <w:fldChar w:fldCharType="separate"/>
            </w:r>
            <w:r w:rsidRPr="006F2236">
              <w:rPr>
                <w:noProof/>
                <w:webHidden/>
              </w:rPr>
              <w:t>7</w:t>
            </w:r>
            <w:r w:rsidRPr="006F2236">
              <w:rPr>
                <w:noProof/>
                <w:webHidden/>
              </w:rPr>
              <w:fldChar w:fldCharType="end"/>
            </w:r>
          </w:hyperlink>
        </w:p>
        <w:p w14:paraId="42B967D1" w14:textId="7E6D1D18" w:rsidR="00ED64FF" w:rsidRDefault="00ED64FF" w:rsidP="006F2236">
          <w:r w:rsidRPr="006F2236">
            <w:rPr>
              <w:noProof/>
            </w:rPr>
            <w:fldChar w:fldCharType="end"/>
          </w:r>
        </w:p>
      </w:sdtContent>
    </w:sdt>
    <w:p w14:paraId="625076A8" w14:textId="77777777" w:rsidR="00ED64FF" w:rsidRPr="00ED64FF" w:rsidRDefault="00ED64FF" w:rsidP="00ED64FF"/>
    <w:p w14:paraId="741EDA20" w14:textId="2E44E9D8" w:rsidR="00ED64FF" w:rsidRDefault="00ED64FF"/>
    <w:p w14:paraId="372BE0A0" w14:textId="40F0EAE7" w:rsidR="00435FBC" w:rsidRPr="00E12AE2" w:rsidRDefault="00435FBC">
      <w:pPr>
        <w:pStyle w:val="MainTitle"/>
        <w:ind w:left="450" w:firstLine="450"/>
        <w:rPr>
          <w:rFonts w:ascii="Times New Roman" w:hAnsi="Times New Roman"/>
        </w:rPr>
      </w:pPr>
      <w:r w:rsidRPr="00ED64FF">
        <w:rPr>
          <w:lang w:val="fr-FR"/>
        </w:rPr>
        <w:br w:type="page"/>
      </w:r>
      <w:r w:rsidR="004D7B45" w:rsidRPr="00E12AE2">
        <w:rPr>
          <w:rFonts w:ascii="Times New Roman" w:hAnsi="Times New Roman"/>
          <w:sz w:val="36"/>
          <w:szCs w:val="22"/>
        </w:rPr>
        <w:lastRenderedPageBreak/>
        <w:fldChar w:fldCharType="begin"/>
      </w:r>
      <w:r w:rsidR="004D7B45" w:rsidRPr="00E12AE2">
        <w:rPr>
          <w:rFonts w:ascii="Times New Roman" w:hAnsi="Times New Roman"/>
          <w:sz w:val="36"/>
          <w:szCs w:val="22"/>
        </w:rPr>
        <w:instrText xml:space="preserve"> TITLE  \* MERGEFORMAT </w:instrText>
      </w:r>
      <w:r w:rsidR="004D7B45" w:rsidRPr="00E12AE2">
        <w:rPr>
          <w:rFonts w:ascii="Times New Roman" w:hAnsi="Times New Roman"/>
          <w:sz w:val="36"/>
          <w:szCs w:val="22"/>
        </w:rPr>
        <w:fldChar w:fldCharType="separate"/>
      </w:r>
      <w:r w:rsidR="004E597B" w:rsidRPr="00E12AE2">
        <w:rPr>
          <w:rFonts w:ascii="Times New Roman" w:hAnsi="Times New Roman"/>
          <w:sz w:val="36"/>
          <w:szCs w:val="22"/>
        </w:rPr>
        <w:t>Test Plan</w:t>
      </w:r>
      <w:r w:rsidR="004D7B45" w:rsidRPr="00E12AE2">
        <w:rPr>
          <w:rFonts w:ascii="Times New Roman" w:hAnsi="Times New Roman"/>
          <w:sz w:val="36"/>
          <w:szCs w:val="22"/>
        </w:rPr>
        <w:fldChar w:fldCharType="end"/>
      </w:r>
    </w:p>
    <w:p w14:paraId="295539A9" w14:textId="7CBE7B04" w:rsidR="00435FBC" w:rsidRDefault="00474FBD" w:rsidP="00EB67C8">
      <w:pPr>
        <w:pStyle w:val="Heading1"/>
        <w:spacing w:after="120" w:line="240" w:lineRule="exact"/>
        <w:rPr>
          <w:rFonts w:ascii="Times New Roman" w:hAnsi="Times New Roman"/>
          <w:sz w:val="28"/>
          <w:szCs w:val="28"/>
        </w:rPr>
      </w:pPr>
      <w:bookmarkStart w:id="0" w:name="_Toc123208027"/>
      <w:bookmarkStart w:id="1" w:name="_Toc123208058"/>
      <w:bookmarkStart w:id="2" w:name="_Toc123208176"/>
      <w:bookmarkStart w:id="3" w:name="_Toc123208490"/>
      <w:r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  <w:bookmarkEnd w:id="2"/>
      <w:bookmarkEnd w:id="3"/>
    </w:p>
    <w:p w14:paraId="08696183" w14:textId="360624A0" w:rsidR="00474FBD" w:rsidRPr="00321877" w:rsidRDefault="00474FBD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</w:rPr>
      </w:pPr>
      <w:bookmarkStart w:id="4" w:name="_Toc123208028"/>
      <w:bookmarkStart w:id="5" w:name="_Toc123208177"/>
      <w:bookmarkStart w:id="6" w:name="_Toc123208491"/>
      <w:r w:rsidRPr="00474FBD">
        <w:rPr>
          <w:b/>
          <w:bCs/>
          <w:sz w:val="28"/>
          <w:szCs w:val="28"/>
        </w:rPr>
        <w:t>Mục tiêu</w:t>
      </w:r>
      <w:bookmarkEnd w:id="4"/>
      <w:bookmarkEnd w:id="5"/>
      <w:bookmarkEnd w:id="6"/>
    </w:p>
    <w:p w14:paraId="08F1F014" w14:textId="5B47CAF8" w:rsidR="00321877" w:rsidRDefault="00321877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r w:rsidRPr="00321877">
        <w:rPr>
          <w:szCs w:val="26"/>
        </w:rPr>
        <w:t>Tài liệu này mô tả</w:t>
      </w:r>
      <w:r>
        <w:rPr>
          <w:szCs w:val="26"/>
        </w:rPr>
        <w:t xml:space="preserve"> kế hoạch kiểm thử của </w:t>
      </w:r>
      <w:r w:rsidRPr="00321877">
        <w:rPr>
          <w:i/>
          <w:iCs/>
          <w:szCs w:val="26"/>
        </w:rPr>
        <w:t>Job Hiring Web</w:t>
      </w:r>
      <w:r>
        <w:rPr>
          <w:i/>
          <w:iCs/>
          <w:szCs w:val="26"/>
        </w:rPr>
        <w:t xml:space="preserve">. </w:t>
      </w:r>
      <w:r w:rsidRPr="00321877">
        <w:rPr>
          <w:szCs w:val="26"/>
        </w:rPr>
        <w:t xml:space="preserve">Tài liệu </w:t>
      </w:r>
      <w:r w:rsidR="000461F6">
        <w:rPr>
          <w:szCs w:val="26"/>
        </w:rPr>
        <w:t>Test Plan</w:t>
      </w:r>
      <w:r w:rsidRPr="00321877">
        <w:rPr>
          <w:szCs w:val="26"/>
        </w:rPr>
        <w:t xml:space="preserve"> hỗ trợ các mục tiêu sau:</w:t>
      </w:r>
    </w:p>
    <w:p w14:paraId="4433CEE1" w14:textId="36B27FE5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r w:rsidRPr="00321877">
        <w:t>Xác định thông tin dự án hiện có và các thành phần phần mềm cần được</w:t>
      </w:r>
      <w:r>
        <w:t xml:space="preserve"> </w:t>
      </w:r>
      <w:r w:rsidRPr="00321877">
        <w:t>kiểm tra.</w:t>
      </w:r>
    </w:p>
    <w:p w14:paraId="1A46490B" w14:textId="78E141BD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r w:rsidRPr="00321877">
        <w:t xml:space="preserve">Liệt kê các yêu cầu kiểm tra được đề xuất </w:t>
      </w:r>
      <w:r>
        <w:t xml:space="preserve">ở </w:t>
      </w:r>
      <w:r w:rsidRPr="00321877">
        <w:t>mức độ cao</w:t>
      </w:r>
      <w:r>
        <w:t>.</w:t>
      </w:r>
    </w:p>
    <w:p w14:paraId="74A3EFC9" w14:textId="448265FF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r w:rsidRPr="00321877">
        <w:t xml:space="preserve">Đề xuất và mô tả các chiến lược </w:t>
      </w:r>
      <w:r>
        <w:t>kiểm thử</w:t>
      </w:r>
      <w:r w:rsidRPr="00321877">
        <w:t xml:space="preserve"> sẽ được sử dụng</w:t>
      </w:r>
      <w:r>
        <w:t>.</w:t>
      </w:r>
    </w:p>
    <w:p w14:paraId="598FBA48" w14:textId="09980A39" w:rsid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r w:rsidRPr="00321877">
        <w:t xml:space="preserve">Xác định các </w:t>
      </w:r>
      <w:r w:rsidR="000461F6">
        <w:t>nguồn lực</w:t>
      </w:r>
      <w:r w:rsidRPr="00321877">
        <w:t xml:space="preserve"> cần thiết và cung cấp ước tính về các nỗ lự</w:t>
      </w:r>
      <w:r w:rsidR="000461F6">
        <w:t>c kiểm thử</w:t>
      </w:r>
      <w:r>
        <w:t>.</w:t>
      </w:r>
    </w:p>
    <w:p w14:paraId="4FF58591" w14:textId="6091C838" w:rsidR="00321877" w:rsidRPr="00321877" w:rsidRDefault="00321877" w:rsidP="00193193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hanging="284"/>
      </w:pPr>
      <w:r w:rsidRPr="00321877">
        <w:t xml:space="preserve">Liệt kê các yếu tố có thể phân phối của các hoạt động </w:t>
      </w:r>
      <w:r w:rsidR="000461F6">
        <w:t>kiểm thử</w:t>
      </w:r>
      <w:r>
        <w:t>.</w:t>
      </w:r>
    </w:p>
    <w:p w14:paraId="04A65B2F" w14:textId="53BB0115" w:rsidR="00DC2473" w:rsidRPr="000461F6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</w:rPr>
      </w:pPr>
      <w:bookmarkStart w:id="7" w:name="_Toc123208029"/>
      <w:bookmarkStart w:id="8" w:name="_Toc123208178"/>
      <w:bookmarkStart w:id="9" w:name="_Toc123208492"/>
      <w:r>
        <w:rPr>
          <w:b/>
          <w:bCs/>
          <w:sz w:val="28"/>
          <w:szCs w:val="28"/>
        </w:rPr>
        <w:t>Phạm vi</w:t>
      </w:r>
      <w:bookmarkEnd w:id="7"/>
      <w:bookmarkEnd w:id="8"/>
      <w:bookmarkEnd w:id="9"/>
    </w:p>
    <w:p w14:paraId="710E972D" w14:textId="7A9754B2" w:rsidR="00625DF1" w:rsidRDefault="00625DF1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r w:rsidRPr="00625DF1">
        <w:rPr>
          <w:szCs w:val="26"/>
        </w:rPr>
        <w:t xml:space="preserve">Kế hoạch kiểm </w:t>
      </w:r>
      <w:r>
        <w:rPr>
          <w:szCs w:val="26"/>
        </w:rPr>
        <w:t>thử</w:t>
      </w:r>
      <w:r w:rsidRPr="00625DF1">
        <w:rPr>
          <w:szCs w:val="26"/>
        </w:rPr>
        <w:t xml:space="preserve"> này áp dụng cho các kiểm tra tích hợp và hệ thống sẽ được tiến hành trên </w:t>
      </w:r>
      <w:r>
        <w:rPr>
          <w:i/>
          <w:iCs/>
          <w:szCs w:val="26"/>
        </w:rPr>
        <w:t>Job Hiring Web</w:t>
      </w:r>
      <w:r>
        <w:rPr>
          <w:szCs w:val="26"/>
        </w:rPr>
        <w:t>.</w:t>
      </w:r>
    </w:p>
    <w:p w14:paraId="1A9927BB" w14:textId="45EF4A87" w:rsidR="00625DF1" w:rsidRPr="00625DF1" w:rsidRDefault="00625DF1" w:rsidP="00193193">
      <w:pPr>
        <w:pStyle w:val="ListParagraph"/>
        <w:tabs>
          <w:tab w:val="left" w:pos="851"/>
        </w:tabs>
        <w:spacing w:line="276" w:lineRule="auto"/>
        <w:ind w:left="567"/>
        <w:rPr>
          <w:szCs w:val="26"/>
        </w:rPr>
      </w:pPr>
      <w:r w:rsidRPr="00625DF1">
        <w:rPr>
          <w:szCs w:val="26"/>
        </w:rPr>
        <w:t xml:space="preserve">Kế hoạch kiểm </w:t>
      </w:r>
      <w:r>
        <w:rPr>
          <w:szCs w:val="26"/>
        </w:rPr>
        <w:t>thử</w:t>
      </w:r>
      <w:r w:rsidRPr="00625DF1">
        <w:rPr>
          <w:szCs w:val="26"/>
        </w:rPr>
        <w:t xml:space="preserve"> này áp dụng để kiểm tra tất cả các yêu cầu của </w:t>
      </w:r>
      <w:r w:rsidR="00923ECA">
        <w:rPr>
          <w:i/>
          <w:iCs/>
          <w:szCs w:val="26"/>
        </w:rPr>
        <w:t xml:space="preserve">Job Hiring Web </w:t>
      </w:r>
      <w:r w:rsidR="00923ECA">
        <w:rPr>
          <w:szCs w:val="26"/>
        </w:rPr>
        <w:t>đã</w:t>
      </w:r>
      <w:r w:rsidRPr="00625DF1">
        <w:rPr>
          <w:szCs w:val="26"/>
        </w:rPr>
        <w:t xml:space="preserve"> được </w:t>
      </w:r>
      <w:r w:rsidR="00923ECA">
        <w:rPr>
          <w:szCs w:val="26"/>
        </w:rPr>
        <w:t xml:space="preserve">mô tả trong </w:t>
      </w:r>
      <w:r w:rsidR="00923ECA" w:rsidRPr="00923ECA">
        <w:rPr>
          <w:szCs w:val="26"/>
        </w:rPr>
        <w:t>Vision Document</w:t>
      </w:r>
      <w:r w:rsidR="00923ECA">
        <w:rPr>
          <w:szCs w:val="26"/>
        </w:rPr>
        <w:t>,</w:t>
      </w:r>
      <w:r w:rsidR="00923ECA" w:rsidRPr="00923ECA">
        <w:rPr>
          <w:color w:val="000000"/>
        </w:rPr>
        <w:t xml:space="preserve"> </w:t>
      </w:r>
      <w:r w:rsidR="00923ECA" w:rsidRPr="00923ECA">
        <w:rPr>
          <w:szCs w:val="26"/>
        </w:rPr>
        <w:t>Use Case Specifications</w:t>
      </w:r>
    </w:p>
    <w:p w14:paraId="79CDFF1D" w14:textId="080B0A38" w:rsidR="00DC2473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  <w:sz w:val="28"/>
          <w:szCs w:val="22"/>
        </w:rPr>
      </w:pPr>
      <w:bookmarkStart w:id="10" w:name="_Toc123208030"/>
      <w:bookmarkStart w:id="11" w:name="_Toc123208179"/>
      <w:bookmarkStart w:id="12" w:name="_Toc123208493"/>
      <w:r w:rsidRPr="00DC2473">
        <w:rPr>
          <w:b/>
          <w:bCs/>
          <w:sz w:val="28"/>
          <w:szCs w:val="22"/>
        </w:rPr>
        <w:t>Người sử dụng</w:t>
      </w:r>
      <w:bookmarkEnd w:id="10"/>
      <w:bookmarkEnd w:id="11"/>
      <w:bookmarkEnd w:id="12"/>
    </w:p>
    <w:p w14:paraId="2A93AC69" w14:textId="4B757693" w:rsidR="00923ECA" w:rsidRPr="00923ECA" w:rsidRDefault="0048744D" w:rsidP="00923ECA">
      <w:pPr>
        <w:pStyle w:val="ListParagraph"/>
        <w:tabs>
          <w:tab w:val="left" w:pos="851"/>
        </w:tabs>
        <w:ind w:left="567"/>
        <w:rPr>
          <w:sz w:val="28"/>
          <w:szCs w:val="22"/>
        </w:rPr>
      </w:pPr>
      <w:r>
        <w:rPr>
          <w:sz w:val="28"/>
          <w:szCs w:val="22"/>
        </w:rPr>
        <w:t>Người sử dụng chính của tài liệu này là: t</w:t>
      </w:r>
      <w:r w:rsidR="00D51A3A">
        <w:rPr>
          <w:sz w:val="28"/>
          <w:szCs w:val="22"/>
        </w:rPr>
        <w:t>ester</w:t>
      </w:r>
    </w:p>
    <w:p w14:paraId="10997C6A" w14:textId="153AAE2B" w:rsidR="00DC2473" w:rsidRDefault="00DC2473" w:rsidP="00ED64FF">
      <w:pPr>
        <w:pStyle w:val="ListParagraph"/>
        <w:numPr>
          <w:ilvl w:val="1"/>
          <w:numId w:val="33"/>
        </w:numPr>
        <w:tabs>
          <w:tab w:val="left" w:pos="851"/>
        </w:tabs>
        <w:spacing w:before="240" w:after="120" w:line="240" w:lineRule="exact"/>
        <w:ind w:left="568" w:hanging="284"/>
        <w:contextualSpacing w:val="0"/>
        <w:outlineLvl w:val="1"/>
        <w:rPr>
          <w:b/>
          <w:bCs/>
          <w:sz w:val="28"/>
          <w:szCs w:val="22"/>
        </w:rPr>
      </w:pPr>
      <w:bookmarkStart w:id="13" w:name="_Toc123208031"/>
      <w:bookmarkStart w:id="14" w:name="_Toc123208180"/>
      <w:bookmarkStart w:id="15" w:name="_Toc123208494"/>
      <w:r w:rsidRPr="00DC2473">
        <w:rPr>
          <w:b/>
          <w:bCs/>
          <w:sz w:val="28"/>
          <w:szCs w:val="22"/>
        </w:rPr>
        <w:t>Các tính năng chính</w:t>
      </w:r>
      <w:bookmarkEnd w:id="13"/>
      <w:bookmarkEnd w:id="14"/>
      <w:bookmarkEnd w:id="15"/>
    </w:p>
    <w:p w14:paraId="0738715B" w14:textId="110C16CC" w:rsidR="00507B47" w:rsidRPr="00990162" w:rsidRDefault="00990162" w:rsidP="00990162">
      <w:pPr>
        <w:pStyle w:val="ListParagraph"/>
        <w:numPr>
          <w:ilvl w:val="0"/>
          <w:numId w:val="39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r>
        <w:rPr>
          <w:szCs w:val="26"/>
        </w:rPr>
        <w:t>Các loại thử nghiệm</w:t>
      </w:r>
    </w:p>
    <w:p w14:paraId="17D3434A" w14:textId="71EB3746" w:rsidR="00990162" w:rsidRPr="00990162" w:rsidRDefault="00990162" w:rsidP="00990162">
      <w:pPr>
        <w:pStyle w:val="ListParagraph"/>
        <w:numPr>
          <w:ilvl w:val="0"/>
          <w:numId w:val="39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r>
        <w:rPr>
          <w:sz w:val="28"/>
          <w:szCs w:val="22"/>
        </w:rPr>
        <w:t>Môi trường thử nghiệm:</w:t>
      </w:r>
    </w:p>
    <w:p w14:paraId="67B47D6D" w14:textId="75ACC7E2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r>
        <w:rPr>
          <w:sz w:val="28"/>
          <w:szCs w:val="22"/>
        </w:rPr>
        <w:t>Yêu cầu phần cứng</w:t>
      </w:r>
    </w:p>
    <w:p w14:paraId="007D10E2" w14:textId="61BF66F9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r>
        <w:rPr>
          <w:sz w:val="28"/>
          <w:szCs w:val="22"/>
        </w:rPr>
        <w:t>Yêu cầu phần mềm</w:t>
      </w:r>
    </w:p>
    <w:p w14:paraId="06DE3D52" w14:textId="767C64AB" w:rsidR="00990162" w:rsidRPr="00990162" w:rsidRDefault="00990162" w:rsidP="00990162">
      <w:pPr>
        <w:pStyle w:val="ListParagraph"/>
        <w:numPr>
          <w:ilvl w:val="0"/>
          <w:numId w:val="40"/>
        </w:numPr>
        <w:tabs>
          <w:tab w:val="left" w:pos="851"/>
        </w:tabs>
        <w:spacing w:before="240" w:after="120" w:line="240" w:lineRule="exact"/>
        <w:contextualSpacing w:val="0"/>
        <w:rPr>
          <w:b/>
          <w:bCs/>
          <w:sz w:val="28"/>
          <w:szCs w:val="22"/>
        </w:rPr>
      </w:pPr>
      <w:r w:rsidRPr="00990162">
        <w:rPr>
          <w:sz w:val="28"/>
          <w:szCs w:val="22"/>
        </w:rPr>
        <w:t>Các công cụ hỗ tr</w:t>
      </w:r>
      <w:r>
        <w:rPr>
          <w:sz w:val="28"/>
          <w:szCs w:val="22"/>
        </w:rPr>
        <w:t>ợ</w:t>
      </w:r>
    </w:p>
    <w:p w14:paraId="1D2EE424" w14:textId="225CCBD3" w:rsidR="00990162" w:rsidRPr="00990162" w:rsidRDefault="00990162" w:rsidP="00990162">
      <w:pPr>
        <w:pStyle w:val="ListParagraph"/>
        <w:numPr>
          <w:ilvl w:val="0"/>
          <w:numId w:val="41"/>
        </w:numPr>
        <w:tabs>
          <w:tab w:val="left" w:pos="851"/>
        </w:tabs>
        <w:spacing w:before="240" w:after="120" w:line="240" w:lineRule="exact"/>
        <w:ind w:left="851" w:hanging="284"/>
        <w:contextualSpacing w:val="0"/>
        <w:rPr>
          <w:b/>
          <w:bCs/>
          <w:sz w:val="28"/>
          <w:szCs w:val="22"/>
        </w:rPr>
      </w:pPr>
      <w:r w:rsidRPr="00990162">
        <w:rPr>
          <w:sz w:val="28"/>
          <w:szCs w:val="22"/>
        </w:rPr>
        <w:t>Nguồn nhân lực trong th</w:t>
      </w:r>
      <w:r>
        <w:rPr>
          <w:sz w:val="28"/>
          <w:szCs w:val="22"/>
        </w:rPr>
        <w:t>ử nghiệm</w:t>
      </w:r>
    </w:p>
    <w:p w14:paraId="40EC0C65" w14:textId="27C96BD1" w:rsidR="00435FBC" w:rsidRPr="00DC2473" w:rsidRDefault="00E12AE2">
      <w:pPr>
        <w:pStyle w:val="Heading1"/>
        <w:rPr>
          <w:rFonts w:ascii="Times New Roman" w:hAnsi="Times New Roman"/>
          <w:sz w:val="28"/>
          <w:szCs w:val="28"/>
        </w:rPr>
      </w:pPr>
      <w:bookmarkStart w:id="16" w:name="_Toc123208032"/>
      <w:bookmarkStart w:id="17" w:name="_Toc123208059"/>
      <w:bookmarkStart w:id="18" w:name="_Toc123208181"/>
      <w:bookmarkStart w:id="19" w:name="_Toc123208495"/>
      <w:r w:rsidRPr="00DC2473">
        <w:rPr>
          <w:rFonts w:ascii="Times New Roman" w:hAnsi="Times New Roman"/>
          <w:sz w:val="28"/>
          <w:szCs w:val="28"/>
        </w:rPr>
        <w:t>Mục tiêu thử nghiệm</w:t>
      </w:r>
      <w:bookmarkEnd w:id="16"/>
      <w:bookmarkEnd w:id="17"/>
      <w:bookmarkEnd w:id="18"/>
      <w:bookmarkEnd w:id="19"/>
    </w:p>
    <w:p w14:paraId="06A921A2" w14:textId="4C7113F9" w:rsidR="00CF3779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 xml:space="preserve">Kiểm tra </w:t>
      </w:r>
      <w:r w:rsidR="00CF3779">
        <w:t>chức năng</w:t>
      </w:r>
    </w:p>
    <w:p w14:paraId="7AF0CB38" w14:textId="5AE2DE25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 xml:space="preserve">Kiểm tra </w:t>
      </w:r>
      <w:r w:rsidR="00CA65E3">
        <w:t>hiệu</w:t>
      </w:r>
      <w:r w:rsidR="00CF3779">
        <w:t xml:space="preserve"> suất</w:t>
      </w:r>
    </w:p>
    <w:p w14:paraId="059D9A6B" w14:textId="77777777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>Kiểm tra chịu tải</w:t>
      </w:r>
    </w:p>
    <w:p w14:paraId="6E15C66A" w14:textId="0A39BE03" w:rsidR="00CF3779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lastRenderedPageBreak/>
        <w:t>Kiểm tra chịu áp lực</w:t>
      </w:r>
    </w:p>
    <w:p w14:paraId="24CB96F0" w14:textId="68B270F2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>Kiểm tra bảo mật</w:t>
      </w:r>
      <w:r w:rsidR="00CA65E3">
        <w:t xml:space="preserve"> và kiểm soát truy cập</w:t>
      </w:r>
    </w:p>
    <w:p w14:paraId="4A3DFC23" w14:textId="77777777" w:rsidR="00A06663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>Kiểm tra khả năng sử dụng</w:t>
      </w:r>
    </w:p>
    <w:p w14:paraId="00A528FA" w14:textId="42AA85EF" w:rsidR="003A2734" w:rsidRDefault="00A06663" w:rsidP="00CF3779">
      <w:pPr>
        <w:pStyle w:val="BodyText"/>
        <w:numPr>
          <w:ilvl w:val="0"/>
          <w:numId w:val="35"/>
        </w:numPr>
        <w:ind w:left="851" w:hanging="284"/>
      </w:pPr>
      <w:r>
        <w:t xml:space="preserve">Kiểm tra </w:t>
      </w:r>
      <w:r w:rsidR="003A2734">
        <w:t>giao diện</w:t>
      </w:r>
      <w:r>
        <w:t xml:space="preserve"> người dùng</w:t>
      </w:r>
    </w:p>
    <w:p w14:paraId="3FEF4B1B" w14:textId="643B22F9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>Kiểm tra API và dịch vụ</w:t>
      </w:r>
    </w:p>
    <w:p w14:paraId="4BB998E7" w14:textId="4AAE0102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r w:rsidRPr="00A06663">
        <w:t>Kiểm tra tính toàn vẹn của dữ liệu và cơ sở dữ liệu</w:t>
      </w:r>
    </w:p>
    <w:p w14:paraId="7001CE15" w14:textId="706C76AF" w:rsidR="003A2734" w:rsidRDefault="003A2734" w:rsidP="00CF3779">
      <w:pPr>
        <w:pStyle w:val="BodyText"/>
        <w:numPr>
          <w:ilvl w:val="0"/>
          <w:numId w:val="35"/>
        </w:numPr>
        <w:ind w:left="851" w:hanging="284"/>
      </w:pPr>
      <w:r>
        <w:t>Kiểm tra quyền riêng tư</w:t>
      </w:r>
    </w:p>
    <w:p w14:paraId="0C120798" w14:textId="43079659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r>
        <w:t>Kiểm tra hệ thống</w:t>
      </w:r>
    </w:p>
    <w:p w14:paraId="151FAD46" w14:textId="0458FCAC" w:rsidR="00A06663" w:rsidRDefault="00A06663" w:rsidP="00CF3779">
      <w:pPr>
        <w:pStyle w:val="BodyText"/>
        <w:numPr>
          <w:ilvl w:val="0"/>
          <w:numId w:val="35"/>
        </w:numPr>
        <w:ind w:left="851" w:hanging="284"/>
      </w:pPr>
      <w:r>
        <w:t>Kiểm tra cấu hình</w:t>
      </w:r>
    </w:p>
    <w:p w14:paraId="64E20B5A" w14:textId="3BEA4C94" w:rsidR="00A06663" w:rsidRPr="00CF3779" w:rsidRDefault="00A06663" w:rsidP="00CF3779">
      <w:pPr>
        <w:pStyle w:val="BodyText"/>
        <w:numPr>
          <w:ilvl w:val="0"/>
          <w:numId w:val="35"/>
        </w:numPr>
        <w:ind w:left="851" w:hanging="284"/>
      </w:pPr>
      <w:r>
        <w:t>Kiểm tra cài đặt</w:t>
      </w:r>
    </w:p>
    <w:p w14:paraId="5C1DFFD2" w14:textId="60EE760D" w:rsidR="00435FBC" w:rsidRPr="00D72DDB" w:rsidRDefault="00923D50" w:rsidP="008C7E63">
      <w:pPr>
        <w:pStyle w:val="Heading1"/>
        <w:spacing w:before="240" w:after="120" w:line="240" w:lineRule="exact"/>
        <w:rPr>
          <w:rFonts w:ascii="Times New Roman" w:hAnsi="Times New Roman"/>
          <w:sz w:val="28"/>
          <w:szCs w:val="28"/>
        </w:rPr>
      </w:pPr>
      <w:bookmarkStart w:id="20" w:name="_Toc314978545"/>
      <w:bookmarkStart w:id="21" w:name="_Toc324843648"/>
      <w:bookmarkStart w:id="22" w:name="_Toc324851955"/>
      <w:bookmarkStart w:id="23" w:name="_Toc324915538"/>
      <w:bookmarkStart w:id="24" w:name="_Toc433104459"/>
      <w:bookmarkStart w:id="25" w:name="_Toc123208033"/>
      <w:bookmarkStart w:id="26" w:name="_Toc123208060"/>
      <w:bookmarkStart w:id="27" w:name="_Toc123208182"/>
      <w:bookmarkStart w:id="28" w:name="_Toc123208496"/>
      <w:r>
        <w:rPr>
          <w:rFonts w:ascii="Times New Roman" w:hAnsi="Times New Roman"/>
          <w:sz w:val="28"/>
          <w:szCs w:val="28"/>
        </w:rPr>
        <w:t>Môi trường cần thiết</w:t>
      </w:r>
      <w:bookmarkEnd w:id="25"/>
      <w:bookmarkEnd w:id="26"/>
      <w:bookmarkEnd w:id="27"/>
      <w:bookmarkEnd w:id="28"/>
    </w:p>
    <w:p w14:paraId="4CB11069" w14:textId="16FD4B50" w:rsidR="00435FBC" w:rsidRPr="00D72DDB" w:rsidRDefault="00923D50" w:rsidP="008C7E63">
      <w:pPr>
        <w:pStyle w:val="Heading2"/>
        <w:keepNext w:val="0"/>
        <w:spacing w:after="240" w:line="276" w:lineRule="auto"/>
        <w:ind w:left="568" w:hanging="284"/>
        <w:rPr>
          <w:rFonts w:ascii="Times New Roman" w:hAnsi="Times New Roman"/>
          <w:sz w:val="28"/>
          <w:szCs w:val="28"/>
        </w:rPr>
      </w:pPr>
      <w:bookmarkStart w:id="29" w:name="_Toc123208034"/>
      <w:bookmarkStart w:id="30" w:name="_Toc123208061"/>
      <w:bookmarkStart w:id="31" w:name="_Toc123208183"/>
      <w:bookmarkStart w:id="32" w:name="_Toc123208497"/>
      <w:bookmarkEnd w:id="20"/>
      <w:bookmarkEnd w:id="21"/>
      <w:bookmarkEnd w:id="22"/>
      <w:bookmarkEnd w:id="23"/>
      <w:bookmarkEnd w:id="24"/>
      <w:r>
        <w:rPr>
          <w:rFonts w:ascii="Times New Roman" w:hAnsi="Times New Roman"/>
          <w:sz w:val="28"/>
          <w:szCs w:val="28"/>
        </w:rPr>
        <w:t>Yêu cầu ph</w:t>
      </w:r>
      <w:r w:rsidR="00F33EA0"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cứng</w:t>
      </w:r>
      <w:bookmarkEnd w:id="29"/>
      <w:bookmarkEnd w:id="30"/>
      <w:bookmarkEnd w:id="31"/>
      <w:bookmarkEnd w:id="3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701"/>
        <w:gridCol w:w="6207"/>
      </w:tblGrid>
      <w:tr w:rsidR="00927B56" w:rsidRPr="005867CE" w14:paraId="02C3E1A2" w14:textId="77777777" w:rsidTr="008C7E63">
        <w:tc>
          <w:tcPr>
            <w:tcW w:w="3009" w:type="dxa"/>
            <w:gridSpan w:val="2"/>
            <w:shd w:val="clear" w:color="auto" w:fill="E7E6E6" w:themeFill="background2"/>
          </w:tcPr>
          <w:p w14:paraId="4CAFAE99" w14:textId="163FB93D" w:rsidR="00927B56" w:rsidRPr="005867CE" w:rsidRDefault="00927B56" w:rsidP="00E35577">
            <w:pPr>
              <w:pStyle w:val="BodyTex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867CE">
              <w:rPr>
                <w:b/>
                <w:bCs/>
                <w:sz w:val="28"/>
                <w:szCs w:val="28"/>
              </w:rPr>
              <w:t xml:space="preserve">Tên </w:t>
            </w:r>
            <w:r>
              <w:rPr>
                <w:b/>
                <w:bCs/>
                <w:sz w:val="28"/>
                <w:szCs w:val="28"/>
              </w:rPr>
              <w:t>phần cứng</w:t>
            </w:r>
          </w:p>
        </w:tc>
        <w:tc>
          <w:tcPr>
            <w:tcW w:w="6207" w:type="dxa"/>
            <w:shd w:val="clear" w:color="auto" w:fill="E7E6E6" w:themeFill="background2"/>
          </w:tcPr>
          <w:p w14:paraId="0ACA0238" w14:textId="64531CD0" w:rsidR="00927B56" w:rsidRPr="005867CE" w:rsidRDefault="0048744D" w:rsidP="00E35577">
            <w:pPr>
              <w:pStyle w:val="BodyTex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Yêu cầu</w:t>
            </w:r>
          </w:p>
        </w:tc>
      </w:tr>
      <w:tr w:rsidR="00927B56" w:rsidRPr="00927B56" w14:paraId="78E2144C" w14:textId="77777777" w:rsidTr="008C7E63">
        <w:tc>
          <w:tcPr>
            <w:tcW w:w="3009" w:type="dxa"/>
            <w:gridSpan w:val="2"/>
          </w:tcPr>
          <w:p w14:paraId="2FB3BBAD" w14:textId="0C5CD667" w:rsidR="00927B56" w:rsidRDefault="0048744D" w:rsidP="00E35577">
            <w:pPr>
              <w:pStyle w:val="BodyText"/>
              <w:ind w:left="0"/>
            </w:pPr>
            <w:r>
              <w:t>Mạng</w:t>
            </w:r>
          </w:p>
        </w:tc>
        <w:tc>
          <w:tcPr>
            <w:tcW w:w="6207" w:type="dxa"/>
          </w:tcPr>
          <w:p w14:paraId="5FE8967D" w14:textId="083DF524" w:rsidR="00927B56" w:rsidRPr="00927B56" w:rsidRDefault="00927B56" w:rsidP="00E35577">
            <w:pPr>
              <w:pStyle w:val="BodyText"/>
              <w:ind w:left="0"/>
            </w:pPr>
            <w:r w:rsidRPr="00927B56">
              <w:t>Bao gồm mạng LAN và internet để mô phỏng m</w:t>
            </w:r>
            <w:r>
              <w:t>ôi trường thực của người dùng và doanh nghiệp</w:t>
            </w:r>
          </w:p>
        </w:tc>
      </w:tr>
      <w:tr w:rsidR="00C31618" w:rsidRPr="00927B56" w14:paraId="2B708D1E" w14:textId="77777777" w:rsidTr="008C7E63">
        <w:tc>
          <w:tcPr>
            <w:tcW w:w="1308" w:type="dxa"/>
            <w:vMerge w:val="restart"/>
          </w:tcPr>
          <w:p w14:paraId="6BA5996B" w14:textId="220BDE4A" w:rsidR="00C31618" w:rsidRPr="00927B56" w:rsidRDefault="00C31618" w:rsidP="00C31618">
            <w:pPr>
              <w:pStyle w:val="BodyText"/>
              <w:tabs>
                <w:tab w:val="center" w:pos="1183"/>
              </w:tabs>
              <w:ind w:left="0"/>
            </w:pPr>
            <w:r>
              <w:t>Máy tính cá nhân có kết nối internet</w:t>
            </w:r>
          </w:p>
        </w:tc>
        <w:tc>
          <w:tcPr>
            <w:tcW w:w="1701" w:type="dxa"/>
          </w:tcPr>
          <w:p w14:paraId="14318E1D" w14:textId="3F1FFE3A" w:rsidR="00C31618" w:rsidRPr="00927B56" w:rsidRDefault="00C31618" w:rsidP="00C31618">
            <w:pPr>
              <w:pStyle w:val="BodyText"/>
              <w:ind w:left="0"/>
            </w:pPr>
            <w:r>
              <w:t xml:space="preserve">RAM </w:t>
            </w:r>
          </w:p>
        </w:tc>
        <w:tc>
          <w:tcPr>
            <w:tcW w:w="6207" w:type="dxa"/>
          </w:tcPr>
          <w:p w14:paraId="5D8DFEB0" w14:textId="6C091B65" w:rsidR="00C31618" w:rsidRPr="00927B56" w:rsidRDefault="00C31618" w:rsidP="00C31618">
            <w:pPr>
              <w:pStyle w:val="BodyText"/>
              <w:ind w:left="0"/>
            </w:pPr>
            <w:r>
              <w:t>4GB</w:t>
            </w:r>
          </w:p>
        </w:tc>
      </w:tr>
      <w:tr w:rsidR="00C31618" w:rsidRPr="00927B56" w14:paraId="0B37D7EA" w14:textId="77777777" w:rsidTr="008C7E63">
        <w:tc>
          <w:tcPr>
            <w:tcW w:w="1308" w:type="dxa"/>
            <w:vMerge/>
          </w:tcPr>
          <w:p w14:paraId="04300E97" w14:textId="04B5E536" w:rsidR="00C31618" w:rsidRDefault="00C31618" w:rsidP="00C31618">
            <w:pPr>
              <w:pStyle w:val="BodyText"/>
              <w:tabs>
                <w:tab w:val="center" w:pos="1183"/>
              </w:tabs>
              <w:ind w:left="0"/>
            </w:pPr>
          </w:p>
        </w:tc>
        <w:tc>
          <w:tcPr>
            <w:tcW w:w="1701" w:type="dxa"/>
          </w:tcPr>
          <w:p w14:paraId="3F845C9B" w14:textId="18C183DA" w:rsidR="00C31618" w:rsidRDefault="00C31618" w:rsidP="00C31618">
            <w:pPr>
              <w:pStyle w:val="BodyText"/>
              <w:tabs>
                <w:tab w:val="center" w:pos="1183"/>
              </w:tabs>
              <w:ind w:left="0"/>
            </w:pPr>
            <w:r>
              <w:t>CPU</w:t>
            </w:r>
          </w:p>
        </w:tc>
        <w:tc>
          <w:tcPr>
            <w:tcW w:w="6207" w:type="dxa"/>
          </w:tcPr>
          <w:p w14:paraId="53E1744F" w14:textId="32F968FB" w:rsidR="00C31618" w:rsidRDefault="00C31618" w:rsidP="00C31618">
            <w:pPr>
              <w:pStyle w:val="BodyText"/>
              <w:ind w:left="0"/>
            </w:pPr>
            <w:r w:rsidRPr="00F870B5">
              <w:t>Intel Core i5, 2.3</w:t>
            </w:r>
            <w:r>
              <w:t xml:space="preserve"> </w:t>
            </w:r>
            <w:r w:rsidRPr="00F870B5">
              <w:t>G</w:t>
            </w:r>
            <w:r>
              <w:t>Hz</w:t>
            </w:r>
          </w:p>
        </w:tc>
      </w:tr>
      <w:tr w:rsidR="00C31618" w:rsidRPr="00927B56" w14:paraId="123E2BD9" w14:textId="77777777" w:rsidTr="008C7E63">
        <w:tc>
          <w:tcPr>
            <w:tcW w:w="1308" w:type="dxa"/>
            <w:vMerge/>
          </w:tcPr>
          <w:p w14:paraId="1869D830" w14:textId="08869B38" w:rsidR="00C31618" w:rsidRDefault="00C31618" w:rsidP="00C31618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170C27A0" w14:textId="2EFD5A62" w:rsidR="00C31618" w:rsidRDefault="00C31618" w:rsidP="00C31618">
            <w:pPr>
              <w:pStyle w:val="BodyText"/>
              <w:ind w:left="0"/>
            </w:pPr>
            <w:r>
              <w:t>Ổ cứng</w:t>
            </w:r>
          </w:p>
        </w:tc>
        <w:tc>
          <w:tcPr>
            <w:tcW w:w="6207" w:type="dxa"/>
          </w:tcPr>
          <w:p w14:paraId="4858D05C" w14:textId="00EDA2D1" w:rsidR="00C31618" w:rsidRPr="00F870B5" w:rsidRDefault="00C31618" w:rsidP="00C31618">
            <w:pPr>
              <w:pStyle w:val="ListParagraph"/>
              <w:ind w:left="37"/>
            </w:pPr>
            <w:r>
              <w:t>HDD, SDD 256 GB</w:t>
            </w:r>
          </w:p>
        </w:tc>
      </w:tr>
      <w:tr w:rsidR="00C31618" w:rsidRPr="00927B56" w14:paraId="4DF6099B" w14:textId="77777777" w:rsidTr="008C7E63">
        <w:tc>
          <w:tcPr>
            <w:tcW w:w="1308" w:type="dxa"/>
            <w:vMerge/>
          </w:tcPr>
          <w:p w14:paraId="0617AB73" w14:textId="37E2FAF3" w:rsidR="00C31618" w:rsidRDefault="00C31618" w:rsidP="00C31618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503F031F" w14:textId="19C2191E" w:rsidR="00C31618" w:rsidRDefault="00C31618" w:rsidP="00C31618">
            <w:pPr>
              <w:pStyle w:val="BodyText"/>
              <w:ind w:left="0"/>
            </w:pPr>
            <w:r>
              <w:t>Hệ điều hành</w:t>
            </w:r>
          </w:p>
        </w:tc>
        <w:tc>
          <w:tcPr>
            <w:tcW w:w="6207" w:type="dxa"/>
          </w:tcPr>
          <w:p w14:paraId="1C679CC6" w14:textId="0C2B4075" w:rsidR="00C31618" w:rsidRDefault="00C31618" w:rsidP="00C31618">
            <w:pPr>
              <w:pStyle w:val="ListParagraph"/>
              <w:ind w:left="37"/>
            </w:pPr>
            <w:r>
              <w:t xml:space="preserve">Microsoft Windows </w:t>
            </w:r>
            <w:r w:rsidR="00F71CDB">
              <w:t>7/8/10/11 32/</w:t>
            </w:r>
            <w:r>
              <w:t>64 bit</w:t>
            </w:r>
          </w:p>
        </w:tc>
      </w:tr>
      <w:tr w:rsidR="00164AA3" w:rsidRPr="00927B56" w14:paraId="54A33269" w14:textId="77777777" w:rsidTr="008C7E63">
        <w:tc>
          <w:tcPr>
            <w:tcW w:w="3009" w:type="dxa"/>
            <w:gridSpan w:val="2"/>
          </w:tcPr>
          <w:p w14:paraId="11131A05" w14:textId="353B8551" w:rsidR="00164AA3" w:rsidRDefault="00164AA3" w:rsidP="00164AA3">
            <w:pPr>
              <w:pStyle w:val="BodyText"/>
              <w:spacing w:after="0"/>
              <w:ind w:left="0"/>
            </w:pPr>
            <w:r>
              <w:t>Server</w:t>
            </w:r>
          </w:p>
        </w:tc>
        <w:tc>
          <w:tcPr>
            <w:tcW w:w="6207" w:type="dxa"/>
          </w:tcPr>
          <w:p w14:paraId="47763D55" w14:textId="77777777" w:rsidR="00164AA3" w:rsidRDefault="00164AA3" w:rsidP="00164AA3">
            <w:pPr>
              <w:pStyle w:val="BodyText"/>
              <w:spacing w:after="0" w:line="276" w:lineRule="auto"/>
              <w:ind w:left="0"/>
            </w:pPr>
            <w:r>
              <w:t xml:space="preserve">Cài đặt ứng dụng web </w:t>
            </w:r>
          </w:p>
          <w:p w14:paraId="24D9DA94" w14:textId="1E1BB59B" w:rsidR="00164AA3" w:rsidRDefault="00164AA3" w:rsidP="00164AA3">
            <w:pPr>
              <w:pStyle w:val="ListParagraph"/>
              <w:spacing w:line="276" w:lineRule="auto"/>
              <w:ind w:left="37"/>
            </w:pPr>
            <w:r>
              <w:t>Bao gồm: web server, database server, application server</w:t>
            </w:r>
          </w:p>
        </w:tc>
      </w:tr>
    </w:tbl>
    <w:p w14:paraId="280B96B7" w14:textId="20C2AA73" w:rsidR="00435FBC" w:rsidRPr="00F870B5" w:rsidRDefault="00923D50" w:rsidP="00D72DDB">
      <w:pPr>
        <w:pStyle w:val="Heading2"/>
        <w:spacing w:before="240" w:after="240" w:line="240" w:lineRule="exact"/>
        <w:ind w:left="567" w:hanging="283"/>
        <w:rPr>
          <w:rFonts w:ascii="Times New Roman" w:hAnsi="Times New Roman"/>
          <w:sz w:val="28"/>
          <w:szCs w:val="28"/>
        </w:rPr>
      </w:pPr>
      <w:bookmarkStart w:id="33" w:name="_Toc324915535"/>
      <w:bookmarkStart w:id="34" w:name="_Toc433104456"/>
      <w:bookmarkStart w:id="35" w:name="_Toc123208035"/>
      <w:bookmarkStart w:id="36" w:name="_Toc123208062"/>
      <w:bookmarkStart w:id="37" w:name="_Toc123208184"/>
      <w:bookmarkStart w:id="38" w:name="_Toc123208498"/>
      <w:r w:rsidRPr="00F870B5">
        <w:rPr>
          <w:rFonts w:ascii="Times New Roman" w:hAnsi="Times New Roman"/>
          <w:sz w:val="28"/>
          <w:szCs w:val="28"/>
        </w:rPr>
        <w:t>Phần mềm trong môi trường thử nghiệm</w:t>
      </w:r>
      <w:bookmarkEnd w:id="35"/>
      <w:bookmarkEnd w:id="36"/>
      <w:bookmarkEnd w:id="37"/>
      <w:bookmarkEnd w:id="38"/>
    </w:p>
    <w:tbl>
      <w:tblPr>
        <w:tblW w:w="9076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26"/>
        <w:gridCol w:w="3402"/>
        <w:gridCol w:w="1701"/>
        <w:gridCol w:w="1847"/>
      </w:tblGrid>
      <w:tr w:rsidR="00010CF5" w14:paraId="7CEA4DED" w14:textId="77777777" w:rsidTr="00173C08">
        <w:trPr>
          <w:cantSplit/>
          <w:tblHeader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532A82DC" w:rsidR="00010CF5" w:rsidRPr="00923D50" w:rsidRDefault="00923D50" w:rsidP="00466C6B">
            <w:pPr>
              <w:pStyle w:val="BodyText1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Tên phần mềm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63C0137C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Mục đích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085EED29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Phiên bản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2C261ADB" w:rsidR="00010CF5" w:rsidRPr="00923D50" w:rsidRDefault="00923D50">
            <w:pPr>
              <w:pStyle w:val="BodyText1"/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Loại và ghi chú khác</w:t>
            </w:r>
          </w:p>
        </w:tc>
      </w:tr>
      <w:tr w:rsidR="00010CF5" w14:paraId="504931F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66710633" w:rsidR="00010CF5" w:rsidRDefault="00193193">
            <w:pPr>
              <w:pStyle w:val="BodyText1"/>
            </w:pPr>
            <w:r>
              <w:t>Chrome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31566257" w14:textId="502997D2" w:rsidR="00010CF5" w:rsidRPr="00173C08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trình duyệt Chrome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A0762FE" w14:textId="7DD1BA60" w:rsidR="00010CF5" w:rsidRPr="00173C08" w:rsidRDefault="00173C08" w:rsidP="00010CF5">
            <w:pPr>
              <w:pStyle w:val="BodyText1"/>
            </w:pPr>
            <w:r w:rsidRPr="00173C08">
              <w:rPr>
                <w:lang w:val="en-US"/>
              </w:rPr>
              <w:t>108.0.5359.125 (64-bit)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7EE2424E" w:rsidR="00010CF5" w:rsidRDefault="00F870B5">
            <w:pPr>
              <w:pStyle w:val="BodyText1"/>
            </w:pPr>
            <w:r>
              <w:t>Trình duyệt web</w:t>
            </w:r>
          </w:p>
        </w:tc>
      </w:tr>
      <w:tr w:rsidR="00990162" w14:paraId="13C1E94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3CFAF6" w14:textId="06992847" w:rsidR="00990162" w:rsidRDefault="00990162">
            <w:pPr>
              <w:pStyle w:val="BodyText1"/>
            </w:pPr>
            <w:r>
              <w:lastRenderedPageBreak/>
              <w:t>Cốc Cốc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3374BB56" w14:textId="09EDBD80" w:rsidR="00990162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trình duyệt </w:t>
            </w:r>
            <w:r>
              <w:t>Cốc Cốc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20439169" w14:textId="03D0D6EB" w:rsidR="00990162" w:rsidRDefault="00173C08" w:rsidP="00010CF5">
            <w:pPr>
              <w:pStyle w:val="BodyText1"/>
            </w:pPr>
            <w:r w:rsidRPr="00173C08">
              <w:rPr>
                <w:lang w:val="en-US"/>
              </w:rPr>
              <w:t>113.0.132  (64 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E2157" w14:textId="2EA34092" w:rsidR="00990162" w:rsidRDefault="002A5972">
            <w:pPr>
              <w:pStyle w:val="BodyText1"/>
            </w:pPr>
            <w:r>
              <w:t>Trình duyệt web</w:t>
            </w:r>
          </w:p>
        </w:tc>
      </w:tr>
      <w:tr w:rsidR="00990162" w14:paraId="4DEE751A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A01F03" w14:textId="31E0B5EA" w:rsidR="00990162" w:rsidRDefault="00990162">
            <w:pPr>
              <w:pStyle w:val="BodyText1"/>
            </w:pPr>
            <w:r>
              <w:t>M</w:t>
            </w:r>
            <w:r w:rsidR="002A5972">
              <w:t>icrosoft</w:t>
            </w:r>
            <w:r>
              <w:t xml:space="preserve"> Edge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2ED26D20" w14:textId="5681A65B" w:rsidR="00990162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trình duyệt </w:t>
            </w:r>
            <w:r>
              <w:t>Microsoft Edge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9B13B34" w14:textId="32475153" w:rsidR="00990162" w:rsidRDefault="00C82377" w:rsidP="00010CF5">
            <w:pPr>
              <w:pStyle w:val="BodyText1"/>
            </w:pPr>
            <w:r w:rsidRPr="00C82377">
              <w:rPr>
                <w:lang w:val="en-US"/>
              </w:rPr>
              <w:t>108.0.1462.54 (64-bit)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92286" w14:textId="524BC3FB" w:rsidR="00990162" w:rsidRDefault="002A5972">
            <w:pPr>
              <w:pStyle w:val="BodyText1"/>
            </w:pPr>
            <w:r>
              <w:t>Trình duyệt web</w:t>
            </w:r>
          </w:p>
        </w:tc>
      </w:tr>
      <w:tr w:rsidR="00010CF5" w14:paraId="06A633E8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F2741" w14:textId="7FB40A57" w:rsidR="00010CF5" w:rsidRDefault="00010CF5" w:rsidP="00010CF5">
            <w:pPr>
              <w:pStyle w:val="BodyText1"/>
            </w:pPr>
            <w:r>
              <w:t xml:space="preserve">Windows </w:t>
            </w:r>
            <w:r w:rsidR="002A5972">
              <w:t>10</w:t>
            </w:r>
            <w:r>
              <w:t>, 32bit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17619D84" w14:textId="687157B2" w:rsidR="00010CF5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</w:t>
            </w:r>
            <w:r>
              <w:t>hệ điều hành Window 10 32 bit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16E48D93" w14:textId="6F49A1D6" w:rsidR="00010CF5" w:rsidRDefault="00C82377" w:rsidP="00010CF5">
            <w:pPr>
              <w:pStyle w:val="BodyText1"/>
            </w:pPr>
            <w:r w:rsidRPr="00C82377">
              <w:t xml:space="preserve">Windows 10 Home 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7F1DB" w14:textId="4208C8AF" w:rsidR="00010CF5" w:rsidRDefault="00F870B5">
            <w:pPr>
              <w:pStyle w:val="BodyText1"/>
            </w:pPr>
            <w:r>
              <w:t>Hệ điều hành</w:t>
            </w:r>
          </w:p>
        </w:tc>
      </w:tr>
      <w:tr w:rsidR="00010CF5" w14:paraId="5A05650C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1FA7D" w14:textId="22F3B7DF" w:rsidR="00010CF5" w:rsidRDefault="00010CF5">
            <w:pPr>
              <w:pStyle w:val="BodyText1"/>
            </w:pPr>
            <w:r>
              <w:t xml:space="preserve">Windows </w:t>
            </w:r>
            <w:r w:rsidR="002A5972">
              <w:t>10</w:t>
            </w:r>
            <w:r>
              <w:t>, 64 bit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7F935184" w14:textId="62650526" w:rsidR="00010CF5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hệ điều hành Window 10</w:t>
            </w:r>
            <w:r>
              <w:t xml:space="preserve"> 64 bit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51AB396D" w14:textId="43F4EECF" w:rsidR="00010CF5" w:rsidRDefault="00C82377" w:rsidP="00010CF5">
            <w:pPr>
              <w:pStyle w:val="BodyText1"/>
            </w:pPr>
            <w:r w:rsidRPr="00C82377">
              <w:t xml:space="preserve">Windows 10 Home 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E9D5" w14:textId="4EA7B56D" w:rsidR="00010CF5" w:rsidRDefault="00F870B5">
            <w:pPr>
              <w:pStyle w:val="BodyText1"/>
            </w:pPr>
            <w:r>
              <w:t>Hệ điều hành</w:t>
            </w:r>
          </w:p>
        </w:tc>
      </w:tr>
      <w:tr w:rsidR="00010CF5" w14:paraId="14E0624F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0260F1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224DC064" w14:textId="3BBE6446" w:rsidR="00010CF5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hệ điều hành </w:t>
            </w:r>
            <w:r>
              <w:t>Mac OS X 10.10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1BDA70B5" w14:textId="24E283F5" w:rsidR="00010CF5" w:rsidRDefault="006F07B9" w:rsidP="00010CF5">
            <w:pPr>
              <w:pStyle w:val="BodyText1"/>
            </w:pPr>
            <w:r w:rsidRPr="006F07B9">
              <w:rPr>
                <w:lang w:val="en-US"/>
              </w:rPr>
              <w:t>Yosemite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281F5" w14:textId="7923E004" w:rsidR="00010CF5" w:rsidRDefault="00F870B5" w:rsidP="00010CF5">
            <w:pPr>
              <w:pStyle w:val="BodyText1"/>
            </w:pPr>
            <w:r>
              <w:t>Hệ điều hành</w:t>
            </w:r>
          </w:p>
        </w:tc>
      </w:tr>
      <w:tr w:rsidR="002A5972" w14:paraId="7E1A8653" w14:textId="77777777" w:rsidTr="00173C08">
        <w:trPr>
          <w:cantSplit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0C6291" w14:textId="2984BB3B" w:rsidR="002A5972" w:rsidRDefault="002A5972" w:rsidP="00010CF5">
            <w:pPr>
              <w:pStyle w:val="BodyText1"/>
            </w:pPr>
            <w:r>
              <w:t>Linux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</w:tcPr>
          <w:p w14:paraId="482E3C74" w14:textId="2E72B74B" w:rsidR="002A5972" w:rsidRDefault="00173C08" w:rsidP="00010CF5">
            <w:pPr>
              <w:pStyle w:val="BodyText1"/>
            </w:pPr>
            <w:r w:rsidRPr="00173C08">
              <w:t>Kiểm tra khả năng tương</w:t>
            </w:r>
            <w:r>
              <w:t xml:space="preserve"> thích của trang web trên hệ điều hành </w:t>
            </w:r>
            <w:r>
              <w:t>Linux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 w14:paraId="30D20E93" w14:textId="0255670F" w:rsidR="002A5972" w:rsidRDefault="006F07B9" w:rsidP="00010CF5">
            <w:pPr>
              <w:pStyle w:val="BodyText1"/>
            </w:pPr>
            <w:r>
              <w:t>Ubuntu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E7B" w14:textId="2F977E3E" w:rsidR="002A5972" w:rsidRDefault="002A5972" w:rsidP="00010CF5">
            <w:pPr>
              <w:pStyle w:val="BodyText1"/>
            </w:pPr>
            <w:r>
              <w:t>Hệ điều hành</w:t>
            </w:r>
          </w:p>
        </w:tc>
      </w:tr>
    </w:tbl>
    <w:p w14:paraId="3C0FF616" w14:textId="4F3399E3" w:rsidR="00435FBC" w:rsidRPr="00507B47" w:rsidRDefault="00923D50" w:rsidP="008C7E63">
      <w:pPr>
        <w:pStyle w:val="Heading2"/>
        <w:spacing w:before="240" w:after="240" w:line="276" w:lineRule="auto"/>
        <w:ind w:left="567" w:hanging="283"/>
        <w:rPr>
          <w:rFonts w:ascii="Times New Roman" w:hAnsi="Times New Roman"/>
          <w:sz w:val="28"/>
          <w:szCs w:val="28"/>
        </w:rPr>
      </w:pPr>
      <w:bookmarkStart w:id="39" w:name="_Toc123208036"/>
      <w:bookmarkStart w:id="40" w:name="_Toc123208063"/>
      <w:bookmarkStart w:id="41" w:name="_Toc123208185"/>
      <w:bookmarkStart w:id="42" w:name="_Toc123208499"/>
      <w:bookmarkEnd w:id="33"/>
      <w:bookmarkEnd w:id="34"/>
      <w:r w:rsidRPr="00923D50">
        <w:rPr>
          <w:rFonts w:ascii="Times New Roman" w:hAnsi="Times New Roman"/>
          <w:sz w:val="28"/>
          <w:szCs w:val="28"/>
        </w:rPr>
        <w:t>Năng suất và công cụ hỗ trợ</w:t>
      </w:r>
      <w:bookmarkEnd w:id="39"/>
      <w:bookmarkEnd w:id="40"/>
      <w:bookmarkEnd w:id="41"/>
      <w:bookmarkEnd w:id="42"/>
    </w:p>
    <w:tbl>
      <w:tblPr>
        <w:tblW w:w="0" w:type="auto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2976"/>
        <w:gridCol w:w="1863"/>
        <w:gridCol w:w="1260"/>
      </w:tblGrid>
      <w:tr w:rsidR="00435FBC" w14:paraId="5E5AA694" w14:textId="77777777" w:rsidTr="00D72DDB">
        <w:trPr>
          <w:cantSplit/>
          <w:tblHeader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51D50209" w:rsidR="00435FBC" w:rsidRPr="0006215C" w:rsidRDefault="00923D50" w:rsidP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r w:rsidRPr="0006215C">
              <w:rPr>
                <w:b/>
                <w:bCs/>
                <w:sz w:val="28"/>
                <w:szCs w:val="28"/>
              </w:rPr>
              <w:t>Danh mục và loại công cụ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1B58BE65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r w:rsidRPr="0006215C">
              <w:rPr>
                <w:b/>
                <w:bCs/>
                <w:sz w:val="28"/>
                <w:szCs w:val="28"/>
              </w:rPr>
              <w:t>Tên công cụ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4F22ADEC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r w:rsidRPr="0006215C">
              <w:rPr>
                <w:b/>
                <w:bCs/>
                <w:sz w:val="28"/>
                <w:szCs w:val="28"/>
              </w:rPr>
              <w:t>Nhà cung cấp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6EA32DCA" w:rsidR="00435FBC" w:rsidRPr="0006215C" w:rsidRDefault="0006215C">
            <w:pPr>
              <w:pStyle w:val="BodyText1"/>
              <w:jc w:val="center"/>
              <w:rPr>
                <w:b/>
                <w:bCs/>
                <w:sz w:val="28"/>
                <w:szCs w:val="28"/>
              </w:rPr>
            </w:pPr>
            <w:r w:rsidRPr="0006215C">
              <w:rPr>
                <w:b/>
                <w:bCs/>
                <w:sz w:val="28"/>
                <w:szCs w:val="28"/>
              </w:rPr>
              <w:t>Phiên bản</w:t>
            </w:r>
          </w:p>
        </w:tc>
      </w:tr>
      <w:tr w:rsidR="00435FBC" w14:paraId="181BFEA6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6FAA8669" w:rsidR="00435FBC" w:rsidRDefault="00F870B5">
            <w:pPr>
              <w:pStyle w:val="BodyText1"/>
            </w:pPr>
            <w:r>
              <w:t>Quản lý test case</w:t>
            </w:r>
            <w:r w:rsidR="00FB6463">
              <w:t xml:space="preserve"> 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38659866" w:rsidR="00435FBC" w:rsidRDefault="00010CF5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6D72B33E" w:rsidR="00435FBC" w:rsidRDefault="00010CF5">
            <w:pPr>
              <w:pStyle w:val="BodyText1"/>
              <w:jc w:val="center"/>
            </w:pPr>
            <w:r>
              <w:t>M</w:t>
            </w:r>
            <w:r w:rsidR="00F870B5">
              <w:t>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6A8768EB" w:rsidR="00435FBC" w:rsidRDefault="00010CF5">
            <w:pPr>
              <w:pStyle w:val="BodyText1"/>
              <w:jc w:val="center"/>
            </w:pPr>
            <w:r>
              <w:t>201</w:t>
            </w:r>
            <w:r w:rsidR="00F870B5">
              <w:t>6</w:t>
            </w:r>
          </w:p>
        </w:tc>
      </w:tr>
      <w:tr w:rsidR="00D00A17" w14:paraId="4F681F63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040F27" w14:textId="15F78EAD" w:rsidR="00D00A17" w:rsidRDefault="008A1AB3">
            <w:pPr>
              <w:pStyle w:val="BodyText1"/>
            </w:pPr>
            <w:r>
              <w:t>Theo dõi lỗi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2DC628FB" w14:textId="283AB95C" w:rsidR="00D00A17" w:rsidRDefault="00F870B5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261EE88C" w14:textId="22D13B1A" w:rsidR="00D00A17" w:rsidRDefault="00F870B5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C01A7" w14:textId="667536A0" w:rsidR="00F870B5" w:rsidRDefault="00F870B5">
            <w:pPr>
              <w:pStyle w:val="BodyText1"/>
              <w:jc w:val="center"/>
            </w:pPr>
            <w:r>
              <w:t>2016</w:t>
            </w:r>
          </w:p>
        </w:tc>
      </w:tr>
      <w:tr w:rsidR="00F870B5" w14:paraId="247689E4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A652C" w14:textId="542CDB24" w:rsidR="00F870B5" w:rsidRDefault="00F870B5">
            <w:pPr>
              <w:pStyle w:val="BodyText1"/>
            </w:pPr>
            <w:r>
              <w:t xml:space="preserve">Quản lý configuration 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0EB83795" w14:textId="66C79403" w:rsidR="00F870B5" w:rsidRDefault="00F870B5">
            <w:pPr>
              <w:pStyle w:val="BodyText1"/>
              <w:jc w:val="center"/>
            </w:pPr>
            <w:r>
              <w:t>MS Word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4C390680" w14:textId="11862D7B" w:rsidR="00F870B5" w:rsidRDefault="00F870B5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B3F41" w14:textId="5F7D5418" w:rsidR="00F870B5" w:rsidRDefault="00F870B5">
            <w:pPr>
              <w:pStyle w:val="BodyText1"/>
              <w:jc w:val="center"/>
            </w:pPr>
            <w:r>
              <w:t>2016</w:t>
            </w:r>
          </w:p>
        </w:tc>
      </w:tr>
      <w:tr w:rsidR="004D63C3" w14:paraId="0450B00B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6FC2B5" w14:textId="6185ED89" w:rsidR="004D63C3" w:rsidRDefault="004D63C3" w:rsidP="004D63C3">
            <w:pPr>
              <w:pStyle w:val="BodyText1"/>
            </w:pPr>
            <w:r>
              <w:t>Quản lý tiến độ kiểm thử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6D8D68BA" w14:textId="0E581B1D" w:rsidR="004D63C3" w:rsidRDefault="004D63C3" w:rsidP="004D63C3">
            <w:pPr>
              <w:pStyle w:val="BodyText1"/>
              <w:jc w:val="center"/>
            </w:pPr>
            <w:r>
              <w:t>MS Excel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4F792A4" w14:textId="1FD6C97E" w:rsidR="004D63C3" w:rsidRDefault="004D63C3" w:rsidP="004D63C3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8D26" w14:textId="0DFCB60D" w:rsidR="004D63C3" w:rsidRDefault="004D63C3" w:rsidP="004D63C3">
            <w:pPr>
              <w:pStyle w:val="BodyText1"/>
              <w:jc w:val="center"/>
            </w:pPr>
            <w:r>
              <w:t>2016</w:t>
            </w:r>
          </w:p>
        </w:tc>
      </w:tr>
      <w:tr w:rsidR="004D63C3" w14:paraId="7CBFB732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A9DAF3" w14:textId="0D28706B" w:rsidR="004D63C3" w:rsidRDefault="004D63C3" w:rsidP="004D63C3">
            <w:pPr>
              <w:pStyle w:val="BodyText1"/>
            </w:pPr>
            <w:r>
              <w:t>Thiết kế thử nghiệm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7D416F25" w14:textId="6FFBAF80" w:rsidR="004D63C3" w:rsidRDefault="004D63C3" w:rsidP="004D63C3">
            <w:pPr>
              <w:pStyle w:val="BodyText1"/>
              <w:jc w:val="center"/>
            </w:pPr>
            <w:r>
              <w:t xml:space="preserve">MS </w:t>
            </w:r>
            <w:r>
              <w:t>Word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5251DA99" w14:textId="32E0CAF1" w:rsidR="004D63C3" w:rsidRDefault="004D63C3" w:rsidP="004D63C3">
            <w:pPr>
              <w:pStyle w:val="BodyText1"/>
              <w:jc w:val="center"/>
            </w:pPr>
            <w:r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BF8AC" w14:textId="74D65E8F" w:rsidR="004D63C3" w:rsidRDefault="004D63C3" w:rsidP="004D63C3">
            <w:pPr>
              <w:pStyle w:val="BodyText1"/>
              <w:jc w:val="center"/>
            </w:pPr>
            <w:r>
              <w:t>2016</w:t>
            </w:r>
          </w:p>
        </w:tc>
      </w:tr>
      <w:tr w:rsidR="008A1AB3" w14:paraId="43035D54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B5FF00" w14:textId="3CDD8F5D" w:rsidR="008A1AB3" w:rsidRDefault="008A1AB3">
            <w:pPr>
              <w:pStyle w:val="BodyText1"/>
            </w:pPr>
            <w:r>
              <w:t>Thử nghiệm chức năng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2B04805D" w14:textId="28BB0BA8" w:rsidR="008A1AB3" w:rsidRDefault="004D63C3">
            <w:pPr>
              <w:pStyle w:val="BodyText1"/>
              <w:jc w:val="center"/>
            </w:pPr>
            <w:r>
              <w:t>Katalon Studio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6BD2FB2" w14:textId="07E7EDC2" w:rsidR="008A1AB3" w:rsidRDefault="004D63C3">
            <w:pPr>
              <w:pStyle w:val="BodyText1"/>
              <w:jc w:val="center"/>
            </w:pPr>
            <w:r w:rsidRPr="004D63C3">
              <w:rPr>
                <w:lang w:val="en-US"/>
              </w:rPr>
              <w:t>Katalon LLC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BD8C" w14:textId="16A4A89E" w:rsidR="008A1AB3" w:rsidRDefault="004D63C3">
            <w:pPr>
              <w:pStyle w:val="BodyText1"/>
              <w:jc w:val="center"/>
            </w:pPr>
            <w:r>
              <w:t>2022</w:t>
            </w:r>
          </w:p>
        </w:tc>
      </w:tr>
      <w:tr w:rsidR="008A1AB3" w14:paraId="7FF3D273" w14:textId="77777777" w:rsidTr="00D72DDB">
        <w:trPr>
          <w:cantSplit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03BF7" w14:textId="749150D2" w:rsidR="008A1AB3" w:rsidRDefault="008A1AB3">
            <w:pPr>
              <w:pStyle w:val="BodyText1"/>
            </w:pPr>
            <w:r>
              <w:t>Thử nghiệm hiệu suất</w:t>
            </w:r>
          </w:p>
        </w:tc>
        <w:tc>
          <w:tcPr>
            <w:tcW w:w="2976" w:type="dxa"/>
            <w:tcBorders>
              <w:top w:val="single" w:sz="6" w:space="0" w:color="000000"/>
              <w:bottom w:val="single" w:sz="6" w:space="0" w:color="000000"/>
            </w:tcBorders>
          </w:tcPr>
          <w:p w14:paraId="4E992C0D" w14:textId="7E61FC27" w:rsidR="008A1AB3" w:rsidRDefault="004D63C3">
            <w:pPr>
              <w:pStyle w:val="BodyText1"/>
              <w:jc w:val="center"/>
            </w:pPr>
            <w:r w:rsidRPr="004D63C3">
              <w:t>Telerik TestStudio</w:t>
            </w:r>
          </w:p>
        </w:tc>
        <w:tc>
          <w:tcPr>
            <w:tcW w:w="1863" w:type="dxa"/>
            <w:tcBorders>
              <w:top w:val="single" w:sz="6" w:space="0" w:color="000000"/>
              <w:bottom w:val="single" w:sz="6" w:space="0" w:color="000000"/>
            </w:tcBorders>
          </w:tcPr>
          <w:p w14:paraId="653BC6D6" w14:textId="3D453430" w:rsidR="008A1AB3" w:rsidRDefault="00B43408">
            <w:pPr>
              <w:pStyle w:val="BodyText1"/>
              <w:jc w:val="center"/>
            </w:pPr>
            <w:r w:rsidRPr="00B43408">
              <w:t>Telerik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7F0F6" w14:textId="249F8456" w:rsidR="008A1AB3" w:rsidRDefault="00B43408">
            <w:pPr>
              <w:pStyle w:val="BodyText1"/>
              <w:jc w:val="center"/>
            </w:pPr>
            <w:r>
              <w:t>2022</w:t>
            </w:r>
          </w:p>
        </w:tc>
      </w:tr>
    </w:tbl>
    <w:p w14:paraId="2765480C" w14:textId="045FDE41" w:rsidR="00ED64FF" w:rsidRPr="00ED64FF" w:rsidRDefault="00ED64FF" w:rsidP="00ED64FF">
      <w:pPr>
        <w:rPr>
          <w:b/>
          <w:sz w:val="28"/>
          <w:szCs w:val="28"/>
        </w:rPr>
      </w:pPr>
      <w:bookmarkStart w:id="43" w:name="_Toc123208037"/>
      <w:bookmarkStart w:id="44" w:name="_Toc123208064"/>
      <w:bookmarkStart w:id="45" w:name="_Toc123208186"/>
    </w:p>
    <w:p w14:paraId="0504F116" w14:textId="03CE9636" w:rsidR="00435FBC" w:rsidRPr="0006215C" w:rsidRDefault="0006215C">
      <w:pPr>
        <w:pStyle w:val="Heading1"/>
        <w:rPr>
          <w:rFonts w:ascii="Times New Roman" w:hAnsi="Times New Roman"/>
          <w:sz w:val="28"/>
          <w:szCs w:val="28"/>
        </w:rPr>
      </w:pPr>
      <w:bookmarkStart w:id="46" w:name="_Toc123208500"/>
      <w:r w:rsidRPr="0006215C">
        <w:rPr>
          <w:rFonts w:ascii="Times New Roman" w:hAnsi="Times New Roman"/>
          <w:sz w:val="28"/>
          <w:szCs w:val="28"/>
        </w:rPr>
        <w:lastRenderedPageBreak/>
        <w:t>Trách nhiệm, nhân sự và nhu cầu đào tạo</w:t>
      </w:r>
      <w:bookmarkEnd w:id="43"/>
      <w:bookmarkEnd w:id="44"/>
      <w:bookmarkEnd w:id="45"/>
      <w:bookmarkEnd w:id="46"/>
    </w:p>
    <w:p w14:paraId="1AF72B92" w14:textId="6ED7D100" w:rsidR="00435FBC" w:rsidRPr="00D72DDB" w:rsidRDefault="0006215C" w:rsidP="00D72DDB">
      <w:pPr>
        <w:pStyle w:val="Heading2"/>
        <w:spacing w:after="240" w:line="240" w:lineRule="exact"/>
        <w:ind w:left="567" w:hanging="283"/>
        <w:rPr>
          <w:rFonts w:ascii="Times New Roman" w:hAnsi="Times New Roman"/>
          <w:sz w:val="28"/>
          <w:szCs w:val="28"/>
          <w:lang w:val="fr-FR"/>
        </w:rPr>
      </w:pPr>
      <w:bookmarkStart w:id="47" w:name="_Toc123208038"/>
      <w:bookmarkStart w:id="48" w:name="_Toc123208065"/>
      <w:bookmarkStart w:id="49" w:name="_Toc123208187"/>
      <w:bookmarkStart w:id="50" w:name="_Toc123208501"/>
      <w:r w:rsidRPr="0006215C">
        <w:rPr>
          <w:rFonts w:ascii="Times New Roman" w:hAnsi="Times New Roman"/>
          <w:sz w:val="28"/>
          <w:szCs w:val="28"/>
          <w:lang w:val="fr-FR"/>
        </w:rPr>
        <w:t>Con người và vai trò</w:t>
      </w:r>
      <w:bookmarkStart w:id="51" w:name="_Toc314978546"/>
      <w:bookmarkEnd w:id="47"/>
      <w:bookmarkEnd w:id="48"/>
      <w:bookmarkEnd w:id="49"/>
      <w:bookmarkEnd w:id="5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4785"/>
        <w:gridCol w:w="6"/>
      </w:tblGrid>
      <w:tr w:rsidR="00435FBC" w14:paraId="54F3BB10" w14:textId="77777777" w:rsidTr="00507B47">
        <w:trPr>
          <w:cantSplit/>
          <w:tblHeader/>
        </w:trPr>
        <w:tc>
          <w:tcPr>
            <w:tcW w:w="94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4F36BD" w14:textId="4E6D68E6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r w:rsidRPr="00F71CDB">
              <w:rPr>
                <w:b/>
                <w:bCs/>
              </w:rPr>
              <w:t>Nguồn nhân lực</w:t>
            </w:r>
          </w:p>
        </w:tc>
      </w:tr>
      <w:tr w:rsidR="00435FBC" w14:paraId="6C7A96C7" w14:textId="77777777" w:rsidTr="00507B47">
        <w:trPr>
          <w:gridAfter w:val="1"/>
          <w:wAfter w:w="6" w:type="dxa"/>
          <w:cantSplit/>
          <w:tblHeader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5C3CD1" w14:textId="300AC42D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r w:rsidRPr="00F71CDB">
              <w:rPr>
                <w:b/>
                <w:bCs/>
              </w:rPr>
              <w:t>Vai trò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95D5E5" w14:textId="4559425C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r w:rsidRPr="00F71CDB">
              <w:rPr>
                <w:b/>
                <w:bCs/>
              </w:rPr>
              <w:t>Tài nguyên tối thiểu được đề xuất</w:t>
            </w:r>
          </w:p>
          <w:p w14:paraId="353BA655" w14:textId="06FDFE80" w:rsidR="00435FBC" w:rsidRPr="00F71CDB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 w:rsidRPr="00F71CDB">
              <w:rPr>
                <w:b/>
                <w:bCs/>
                <w:sz w:val="16"/>
              </w:rPr>
              <w:t>(</w:t>
            </w:r>
            <w:r w:rsidR="0006215C" w:rsidRPr="00F71CDB">
              <w:rPr>
                <w:b/>
                <w:bCs/>
                <w:sz w:val="18"/>
                <w:szCs w:val="22"/>
              </w:rPr>
              <w:t>số lượng vai trò toàn thời gian được phân bố</w:t>
            </w:r>
            <w:r w:rsidRPr="00F71CDB">
              <w:rPr>
                <w:b/>
                <w:bCs/>
                <w:sz w:val="18"/>
                <w:szCs w:val="22"/>
              </w:rPr>
              <w:t>)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C68D32F" w14:textId="55899C4A" w:rsidR="00435FBC" w:rsidRPr="00F71CDB" w:rsidRDefault="0006215C">
            <w:pPr>
              <w:pStyle w:val="BodyText1"/>
              <w:jc w:val="center"/>
              <w:rPr>
                <w:b/>
                <w:bCs/>
              </w:rPr>
            </w:pPr>
            <w:r w:rsidRPr="00F71CDB">
              <w:rPr>
                <w:b/>
                <w:bCs/>
              </w:rPr>
              <w:t>Trách nhiệm hoặc nhận xét cụ thể</w:t>
            </w:r>
          </w:p>
        </w:tc>
      </w:tr>
      <w:tr w:rsidR="00435FBC" w:rsidRPr="00AC4836" w14:paraId="67EDFD93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77777777" w:rsidR="00435FBC" w:rsidRDefault="00435FBC">
            <w:pPr>
              <w:pStyle w:val="BodyText1"/>
            </w:pP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190FF7BD" w:rsidR="00435FBC" w:rsidRDefault="008A1AB3">
            <w:pPr>
              <w:pStyle w:val="BodyText1"/>
            </w:pPr>
            <w:r>
              <w:t>Giám sát quản lý</w:t>
            </w:r>
          </w:p>
          <w:p w14:paraId="104C1523" w14:textId="0278B8C7" w:rsidR="00435FBC" w:rsidRDefault="008A1AB3">
            <w:pPr>
              <w:pStyle w:val="BodyText1"/>
            </w:pPr>
            <w:r>
              <w:t>Trách nhiệm bao gồm</w:t>
            </w:r>
            <w:r w:rsidR="00435FBC">
              <w:t>:</w:t>
            </w:r>
          </w:p>
          <w:p w14:paraId="51D38A46" w14:textId="3D0803BE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r>
              <w:t>Lập kế hoạch và</w:t>
            </w:r>
            <w:r w:rsidR="00435FBC">
              <w:t xml:space="preserve"> logistics</w:t>
            </w:r>
          </w:p>
          <w:p w14:paraId="102413CB" w14:textId="6CDA9E8D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r>
              <w:t>Trình bày báo cáo quản lý</w:t>
            </w:r>
          </w:p>
          <w:p w14:paraId="53181B80" w14:textId="627AB5D9" w:rsidR="00435FBC" w:rsidRDefault="00CF7A12" w:rsidP="00435FBC">
            <w:pPr>
              <w:pStyle w:val="BodyText1"/>
              <w:numPr>
                <w:ilvl w:val="0"/>
                <w:numId w:val="6"/>
              </w:numPr>
            </w:pPr>
            <w:r>
              <w:t>Ủng hộ lợi ích của thử nghiệm</w:t>
            </w:r>
          </w:p>
          <w:p w14:paraId="46BF817C" w14:textId="77777777" w:rsidR="00CF7A12" w:rsidRPr="00CF7A12" w:rsidRDefault="00CF7A12" w:rsidP="00435FBC">
            <w:pPr>
              <w:pStyle w:val="BodyText1"/>
              <w:numPr>
                <w:ilvl w:val="0"/>
                <w:numId w:val="6"/>
              </w:numPr>
            </w:pPr>
            <w:r>
              <w:rPr>
                <w:lang w:val="en-US"/>
              </w:rPr>
              <w:t>Đ</w:t>
            </w:r>
            <w:r w:rsidRPr="00CF7A12">
              <w:rPr>
                <w:lang w:val="en-US"/>
              </w:rPr>
              <w:t>ánh giá hiệu quả của thử nghiệm</w:t>
            </w:r>
          </w:p>
          <w:p w14:paraId="05AEF3A9" w14:textId="4373A64C" w:rsid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r w:rsidRPr="00AC4836">
              <w:t>Quản lý toàn bộ d</w:t>
            </w:r>
            <w:r>
              <w:t>ự án</w:t>
            </w:r>
          </w:p>
          <w:p w14:paraId="518DE30A" w14:textId="03CEE2D7" w:rsid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r>
              <w:t>Xác định hướng dự án</w:t>
            </w:r>
          </w:p>
          <w:p w14:paraId="5EE3E5A6" w14:textId="32E117B7" w:rsidR="00AC4836" w:rsidRPr="00AC4836" w:rsidRDefault="00AC4836" w:rsidP="00435FBC">
            <w:pPr>
              <w:pStyle w:val="BodyText1"/>
              <w:numPr>
                <w:ilvl w:val="0"/>
                <w:numId w:val="6"/>
              </w:numPr>
            </w:pPr>
            <w:r>
              <w:t>Có tài nguyên phù hợp</w:t>
            </w:r>
          </w:p>
        </w:tc>
      </w:tr>
      <w:tr w:rsidR="00435FBC" w14:paraId="0ABD94E5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77777777" w:rsidR="00435FBC" w:rsidRDefault="00435FBC">
            <w:pPr>
              <w:pStyle w:val="BodyText1"/>
            </w:pP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1B417B68" w:rsidR="00435FBC" w:rsidRDefault="00D51A3A">
            <w:pPr>
              <w:pStyle w:val="BodyText1"/>
            </w:pPr>
            <w:r w:rsidRPr="00D51A3A">
              <w:rPr>
                <w:lang w:val="en-US"/>
              </w:rPr>
              <w:t>Đảm bảo môi trường thử nghiệm và tài sản được quản lý và duy trì</w:t>
            </w:r>
            <w:r w:rsidR="00435FBC">
              <w:t>.</w:t>
            </w:r>
          </w:p>
          <w:p w14:paraId="3B3E329E" w14:textId="24C6B803" w:rsidR="00435FBC" w:rsidRDefault="00D51A3A">
            <w:pPr>
              <w:pStyle w:val="BodyText1"/>
            </w:pPr>
            <w:r>
              <w:t xml:space="preserve">Trách nhiệm bao gồm: </w:t>
            </w:r>
          </w:p>
          <w:p w14:paraId="7A8BA625" w14:textId="77777777" w:rsidR="00D51A3A" w:rsidRPr="00D51A3A" w:rsidRDefault="00D51A3A" w:rsidP="00435FBC">
            <w:pPr>
              <w:pStyle w:val="BodyText1"/>
              <w:numPr>
                <w:ilvl w:val="0"/>
                <w:numId w:val="9"/>
              </w:numPr>
            </w:pPr>
            <w:r>
              <w:t>Q</w:t>
            </w:r>
            <w:r w:rsidRPr="00D51A3A">
              <w:rPr>
                <w:lang w:val="en-US"/>
              </w:rPr>
              <w:t>uản lý hệ thống quản lý kiểm tra</w:t>
            </w:r>
          </w:p>
          <w:p w14:paraId="5FF275ED" w14:textId="5B47C68B" w:rsidR="00D51A3A" w:rsidRDefault="00D51A3A" w:rsidP="00435FBC">
            <w:pPr>
              <w:pStyle w:val="BodyText1"/>
              <w:numPr>
                <w:ilvl w:val="0"/>
                <w:numId w:val="9"/>
              </w:numPr>
            </w:pPr>
            <w:r>
              <w:rPr>
                <w:lang w:val="en-US"/>
              </w:rPr>
              <w:t>C</w:t>
            </w:r>
            <w:r w:rsidRPr="00D51A3A">
              <w:rPr>
                <w:lang w:val="en-US"/>
              </w:rPr>
              <w:t>ài đặt và hỗ trợ quyền truy cập cũng như khôi phục cấu hình môi trường thử nghiệm và phòng thử nghiệm</w:t>
            </w:r>
          </w:p>
          <w:p w14:paraId="1F834A14" w14:textId="3612D844" w:rsidR="00507B47" w:rsidRDefault="008B6BEC" w:rsidP="00507B47">
            <w:pPr>
              <w:pStyle w:val="BodyText1"/>
              <w:numPr>
                <w:ilvl w:val="0"/>
                <w:numId w:val="9"/>
              </w:numPr>
            </w:pPr>
            <w:r>
              <w:t>Xây dựng và đảm bảo môi trường kiểm thử, tài sản được quản lý và duy trì</w:t>
            </w:r>
          </w:p>
        </w:tc>
      </w:tr>
      <w:tr w:rsidR="002A5972" w14:paraId="05790809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C6A22" w14:textId="71873DAA" w:rsidR="002A5972" w:rsidRDefault="002A5972" w:rsidP="002A5972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9130" w14:textId="77777777" w:rsidR="002A5972" w:rsidRDefault="002A5972" w:rsidP="002A5972">
            <w:pPr>
              <w:pStyle w:val="BodyText1"/>
            </w:pP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92FF" w14:textId="77777777" w:rsidR="002A5972" w:rsidRDefault="002A5972" w:rsidP="002A5972">
            <w:pPr>
              <w:pStyle w:val="BodyText1"/>
            </w:pPr>
            <w:r>
              <w:t>Cài đặt và thực hiện toàn bộ test.</w:t>
            </w:r>
          </w:p>
          <w:p w14:paraId="29F544BD" w14:textId="77777777" w:rsidR="002A5972" w:rsidRDefault="002A5972" w:rsidP="002A5972">
            <w:pPr>
              <w:pStyle w:val="BodyText1"/>
            </w:pPr>
            <w:r>
              <w:t>Trách nhiệm bao gồm:</w:t>
            </w:r>
          </w:p>
          <w:p w14:paraId="415AC321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r>
              <w:t>Hoàn thành các test và bộ kiểm tra</w:t>
            </w:r>
          </w:p>
          <w:p w14:paraId="51FC92DE" w14:textId="77777777" w:rsidR="002A5972" w:rsidRPr="00D51A3A" w:rsidRDefault="002A5972" w:rsidP="002A5972">
            <w:pPr>
              <w:pStyle w:val="BodyText1"/>
              <w:numPr>
                <w:ilvl w:val="0"/>
                <w:numId w:val="8"/>
              </w:numPr>
            </w:pPr>
            <w:r w:rsidRPr="00D51A3A">
              <w:t>Ghi nhật ký kết quả</w:t>
            </w:r>
          </w:p>
          <w:p w14:paraId="619B2C3B" w14:textId="77777777" w:rsidR="002A5972" w:rsidRPr="00D51A3A" w:rsidRDefault="002A5972" w:rsidP="002A5972">
            <w:pPr>
              <w:pStyle w:val="BodyText1"/>
              <w:numPr>
                <w:ilvl w:val="0"/>
                <w:numId w:val="8"/>
              </w:numPr>
            </w:pPr>
            <w:r>
              <w:rPr>
                <w:lang w:val="en-US"/>
              </w:rPr>
              <w:t>P</w:t>
            </w:r>
            <w:r w:rsidRPr="00D51A3A">
              <w:rPr>
                <w:lang w:val="en-US"/>
              </w:rPr>
              <w:t>hân tích và phục hồi từ các lỗi thử nghiệm</w:t>
            </w:r>
          </w:p>
          <w:p w14:paraId="358F4E8D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r w:rsidRPr="00A309D2">
              <w:t>Xác định và mô tả</w:t>
            </w:r>
            <w:r>
              <w:t xml:space="preserve"> các kỹ thuật, công cụ, kiến trúc tự động thích hợp</w:t>
            </w:r>
          </w:p>
          <w:p w14:paraId="55C5582E" w14:textId="77777777" w:rsidR="002A5972" w:rsidRDefault="002A5972" w:rsidP="002A5972">
            <w:pPr>
              <w:pStyle w:val="BodyText1"/>
              <w:numPr>
                <w:ilvl w:val="0"/>
                <w:numId w:val="8"/>
              </w:numPr>
            </w:pPr>
            <w:r>
              <w:t>Xác minh và đánh giá phương pháp kiểm thử</w:t>
            </w:r>
          </w:p>
          <w:p w14:paraId="364EBB6D" w14:textId="0ED4B834" w:rsidR="002A5972" w:rsidRPr="00D51A3A" w:rsidRDefault="002A5972" w:rsidP="00F71CDB">
            <w:pPr>
              <w:pStyle w:val="BodyText1"/>
              <w:numPr>
                <w:ilvl w:val="0"/>
                <w:numId w:val="8"/>
              </w:numPr>
              <w:rPr>
                <w:lang w:val="en-US"/>
              </w:rPr>
            </w:pPr>
            <w:r>
              <w:t>Thực hiện các bài kiểm thử, báo cáo các lỗi</w:t>
            </w:r>
          </w:p>
        </w:tc>
      </w:tr>
      <w:tr w:rsidR="008B6BEC" w14:paraId="474419C3" w14:textId="77777777" w:rsidTr="00507B47">
        <w:trPr>
          <w:gridAfter w:val="1"/>
          <w:wAfter w:w="6" w:type="dxa"/>
          <w:cantSplit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DE034" w14:textId="4F4969AB" w:rsidR="008B6BEC" w:rsidRDefault="008B6BEC">
            <w:pPr>
              <w:pStyle w:val="BodyText1"/>
            </w:pPr>
            <w:r>
              <w:t>Thành viên khác</w:t>
            </w:r>
          </w:p>
        </w:tc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EB54" w14:textId="77777777" w:rsidR="008B6BEC" w:rsidRDefault="008B6BEC">
            <w:pPr>
              <w:pStyle w:val="BodyText1"/>
            </w:pP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8AA61" w14:textId="77777777" w:rsidR="008B6BEC" w:rsidRDefault="008B6BEC" w:rsidP="008B6BEC">
            <w:pPr>
              <w:pStyle w:val="BodyText1"/>
              <w:numPr>
                <w:ilvl w:val="0"/>
                <w:numId w:val="38"/>
              </w:numPr>
              <w:tabs>
                <w:tab w:val="left" w:pos="381"/>
              </w:tabs>
              <w:ind w:left="97" w:firstLine="0"/>
            </w:pPr>
            <w:r>
              <w:t>Phụ trách đảm bảo chất lượng</w:t>
            </w:r>
          </w:p>
          <w:p w14:paraId="60C6D772" w14:textId="595CC0E2" w:rsidR="008B6BEC" w:rsidRDefault="008B6BEC" w:rsidP="008B6BEC">
            <w:pPr>
              <w:pStyle w:val="BodyText1"/>
              <w:numPr>
                <w:ilvl w:val="0"/>
                <w:numId w:val="38"/>
              </w:numPr>
              <w:tabs>
                <w:tab w:val="left" w:pos="381"/>
              </w:tabs>
              <w:ind w:left="97" w:firstLine="0"/>
            </w:pPr>
            <w:r>
              <w:t>Kiểm thử để xác nhận xem quy trình kiểm thử có đáp ứng các yêu cầu đã được xác định hay không</w:t>
            </w:r>
          </w:p>
        </w:tc>
      </w:tr>
    </w:tbl>
    <w:p w14:paraId="2605CE70" w14:textId="77777777" w:rsidR="00435FBC" w:rsidRDefault="00435FBC">
      <w:pPr>
        <w:pStyle w:val="BodyText"/>
      </w:pPr>
    </w:p>
    <w:bookmarkEnd w:id="51"/>
    <w:p w14:paraId="47CD6FD6" w14:textId="77777777"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D172" w14:textId="77777777" w:rsidR="005179B6" w:rsidRDefault="005179B6">
      <w:r>
        <w:separator/>
      </w:r>
    </w:p>
  </w:endnote>
  <w:endnote w:type="continuationSeparator" w:id="0">
    <w:p w14:paraId="5A0EA7D4" w14:textId="77777777" w:rsidR="005179B6" w:rsidRDefault="0051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4535CE6F" w:rsidR="006A4C36" w:rsidRDefault="006A4C36">
          <w:pPr>
            <w:jc w:val="center"/>
          </w:pPr>
          <w:r>
            <w:sym w:font="Symbol" w:char="F0D3"/>
          </w:r>
          <w:r w:rsidR="0003310E">
            <w:t>Nhóm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1CD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35880727" w:rsidR="006A4C36" w:rsidRDefault="0003310E">
          <w:pPr>
            <w:jc w:val="right"/>
          </w:pPr>
          <w:r>
            <w:t>Trang</w:t>
          </w:r>
          <w:r w:rsidR="006A4C36">
            <w:t xml:space="preserve"> </w:t>
          </w:r>
          <w:r w:rsidR="006A4C36">
            <w:rPr>
              <w:rStyle w:val="PageNumber"/>
            </w:rPr>
            <w:fldChar w:fldCharType="begin"/>
          </w:r>
          <w:r w:rsidR="006A4C36">
            <w:rPr>
              <w:rStyle w:val="PageNumber"/>
            </w:rPr>
            <w:instrText xml:space="preserve"> PAGE </w:instrText>
          </w:r>
          <w:r w:rsidR="006A4C36"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 w:rsidR="006A4C36"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62BA" w14:textId="77777777" w:rsidR="005179B6" w:rsidRDefault="005179B6">
      <w:r>
        <w:separator/>
      </w:r>
    </w:p>
  </w:footnote>
  <w:footnote w:type="continuationSeparator" w:id="0">
    <w:p w14:paraId="2D090DCC" w14:textId="77777777" w:rsidR="005179B6" w:rsidRDefault="00517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40D1FBE1" w14:textId="041CDE20" w:rsidR="006A4C36" w:rsidRPr="00E12AE2" w:rsidRDefault="00E12AE2">
    <w:pPr>
      <w:pBdr>
        <w:bottom w:val="single" w:sz="6" w:space="1" w:color="auto"/>
      </w:pBdr>
      <w:jc w:val="right"/>
      <w:rPr>
        <w:b/>
        <w:sz w:val="36"/>
      </w:rPr>
    </w:pPr>
    <w:r w:rsidRPr="00E12AE2">
      <w:rPr>
        <w:b/>
        <w:sz w:val="36"/>
      </w:rPr>
      <w:t>Nhóm 1</w:t>
    </w:r>
  </w:p>
  <w:p w14:paraId="52B8CAD7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7E06372E" w:rsidR="006A4C36" w:rsidRPr="000E1189" w:rsidRDefault="000E1189">
          <w:pPr>
            <w:rPr>
              <w:szCs w:val="26"/>
            </w:rPr>
          </w:pPr>
          <w:r>
            <w:rPr>
              <w:szCs w:val="26"/>
            </w:rPr>
            <w:t>Job Hiring Web</w:t>
          </w:r>
        </w:p>
      </w:tc>
      <w:tc>
        <w:tcPr>
          <w:tcW w:w="3179" w:type="dxa"/>
        </w:tcPr>
        <w:p w14:paraId="4FE93003" w14:textId="1FFAADC4" w:rsidR="006A4C36" w:rsidRPr="000E1189" w:rsidRDefault="006A4C36">
          <w:pPr>
            <w:tabs>
              <w:tab w:val="left" w:pos="1135"/>
            </w:tabs>
            <w:spacing w:before="40"/>
            <w:ind w:right="68"/>
            <w:rPr>
              <w:szCs w:val="26"/>
            </w:rPr>
          </w:pPr>
          <w:r w:rsidRPr="000E1189">
            <w:rPr>
              <w:szCs w:val="26"/>
            </w:rP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108BB199" w:rsidR="006A4C36" w:rsidRPr="000E1189" w:rsidRDefault="004D7B45">
          <w:pPr>
            <w:rPr>
              <w:szCs w:val="26"/>
            </w:rPr>
          </w:pPr>
          <w:r w:rsidRPr="000E1189">
            <w:rPr>
              <w:szCs w:val="26"/>
            </w:rPr>
            <w:fldChar w:fldCharType="begin"/>
          </w:r>
          <w:r w:rsidRPr="000E1189">
            <w:rPr>
              <w:szCs w:val="26"/>
            </w:rPr>
            <w:instrText xml:space="preserve"> TITLE  \* MERGEFORMAT </w:instrText>
          </w:r>
          <w:r w:rsidRPr="000E1189">
            <w:rPr>
              <w:szCs w:val="26"/>
            </w:rPr>
            <w:fldChar w:fldCharType="separate"/>
          </w:r>
          <w:r w:rsidR="006A4C36" w:rsidRPr="000E1189">
            <w:rPr>
              <w:szCs w:val="26"/>
            </w:rPr>
            <w:t>Test Plan</w:t>
          </w:r>
          <w:r w:rsidRPr="000E1189">
            <w:rPr>
              <w:szCs w:val="26"/>
            </w:rPr>
            <w:fldChar w:fldCharType="end"/>
          </w:r>
        </w:p>
      </w:tc>
      <w:tc>
        <w:tcPr>
          <w:tcW w:w="3179" w:type="dxa"/>
        </w:tcPr>
        <w:p w14:paraId="47916562" w14:textId="1CB2D0CB" w:rsidR="006A4C36" w:rsidRPr="000E1189" w:rsidRDefault="006A4C36">
          <w:pPr>
            <w:rPr>
              <w:szCs w:val="26"/>
            </w:rPr>
          </w:pPr>
          <w:r w:rsidRPr="000E1189">
            <w:rPr>
              <w:szCs w:val="26"/>
            </w:rPr>
            <w:t xml:space="preserve">  Date:  </w:t>
          </w:r>
          <w:r w:rsidR="000E1189">
            <w:rPr>
              <w:szCs w:val="26"/>
            </w:rPr>
            <w:t>16/12/2022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39E3127B" w:rsidR="006A4C36" w:rsidRPr="000E1189" w:rsidRDefault="00474FBD">
          <w:pPr>
            <w:rPr>
              <w:szCs w:val="26"/>
            </w:rPr>
          </w:pPr>
          <w:r>
            <w:rPr>
              <w:szCs w:val="26"/>
            </w:rPr>
            <w:t>Người chỉnh sửa: Hồ Xuân Quang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00E"/>
    <w:multiLevelType w:val="hybridMultilevel"/>
    <w:tmpl w:val="6CCEAAE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17B2E38"/>
    <w:multiLevelType w:val="hybridMultilevel"/>
    <w:tmpl w:val="B9AED2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42A2130C"/>
    <w:multiLevelType w:val="hybridMultilevel"/>
    <w:tmpl w:val="CA6ABAC2"/>
    <w:lvl w:ilvl="0" w:tplc="042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2B67DE7"/>
    <w:multiLevelType w:val="hybridMultilevel"/>
    <w:tmpl w:val="D05CF50A"/>
    <w:lvl w:ilvl="0" w:tplc="042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E18E3"/>
    <w:multiLevelType w:val="hybridMultilevel"/>
    <w:tmpl w:val="E6E43C22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410959"/>
    <w:multiLevelType w:val="hybridMultilevel"/>
    <w:tmpl w:val="8B70AE1A"/>
    <w:lvl w:ilvl="0" w:tplc="042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6" w15:restartNumberingAfterBreak="0">
    <w:nsid w:val="5A426230"/>
    <w:multiLevelType w:val="multilevel"/>
    <w:tmpl w:val="D9BA5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9" w15:restartNumberingAfterBreak="0">
    <w:nsid w:val="68776856"/>
    <w:multiLevelType w:val="hybridMultilevel"/>
    <w:tmpl w:val="D4F08AB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203F38"/>
    <w:multiLevelType w:val="hybridMultilevel"/>
    <w:tmpl w:val="2EFA93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1"/>
  </w:num>
  <w:num w:numId="7">
    <w:abstractNumId w:val="7"/>
  </w:num>
  <w:num w:numId="8">
    <w:abstractNumId w:val="35"/>
  </w:num>
  <w:num w:numId="9">
    <w:abstractNumId w:val="31"/>
  </w:num>
  <w:num w:numId="10">
    <w:abstractNumId w:val="6"/>
  </w:num>
  <w:num w:numId="11">
    <w:abstractNumId w:val="12"/>
  </w:num>
  <w:num w:numId="12">
    <w:abstractNumId w:val="34"/>
  </w:num>
  <w:num w:numId="13">
    <w:abstractNumId w:val="14"/>
  </w:num>
  <w:num w:numId="14">
    <w:abstractNumId w:val="22"/>
  </w:num>
  <w:num w:numId="15">
    <w:abstractNumId w:val="28"/>
  </w:num>
  <w:num w:numId="16">
    <w:abstractNumId w:val="2"/>
  </w:num>
  <w:num w:numId="17">
    <w:abstractNumId w:val="25"/>
  </w:num>
  <w:num w:numId="18">
    <w:abstractNumId w:val="30"/>
  </w:num>
  <w:num w:numId="19">
    <w:abstractNumId w:val="17"/>
  </w:num>
  <w:num w:numId="20">
    <w:abstractNumId w:val="32"/>
  </w:num>
  <w:num w:numId="21">
    <w:abstractNumId w:val="10"/>
  </w:num>
  <w:num w:numId="22">
    <w:abstractNumId w:val="24"/>
  </w:num>
  <w:num w:numId="23">
    <w:abstractNumId w:val="19"/>
  </w:num>
  <w:num w:numId="24">
    <w:abstractNumId w:val="8"/>
  </w:num>
  <w:num w:numId="25">
    <w:abstractNumId w:val="21"/>
  </w:num>
  <w:num w:numId="26">
    <w:abstractNumId w:val="33"/>
  </w:num>
  <w:num w:numId="27">
    <w:abstractNumId w:val="13"/>
  </w:num>
  <w:num w:numId="28">
    <w:abstractNumId w:val="27"/>
  </w:num>
  <w:num w:numId="29">
    <w:abstractNumId w:val="1"/>
  </w:num>
  <w:num w:numId="30">
    <w:abstractNumId w:val="5"/>
  </w:num>
  <w:num w:numId="31">
    <w:abstractNumId w:val="3"/>
  </w:num>
  <w:num w:numId="32">
    <w:abstractNumId w:val="20"/>
  </w:num>
  <w:num w:numId="33">
    <w:abstractNumId w:val="26"/>
  </w:num>
  <w:num w:numId="34">
    <w:abstractNumId w:val="4"/>
  </w:num>
  <w:num w:numId="35">
    <w:abstractNumId w:val="9"/>
  </w:num>
  <w:num w:numId="36">
    <w:abstractNumId w:val="29"/>
  </w:num>
  <w:num w:numId="37">
    <w:abstractNumId w:val="18"/>
  </w:num>
  <w:num w:numId="38">
    <w:abstractNumId w:val="36"/>
  </w:num>
  <w:num w:numId="39">
    <w:abstractNumId w:val="16"/>
  </w:num>
  <w:num w:numId="40">
    <w:abstractNumId w:val="15"/>
  </w:num>
  <w:num w:numId="41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3310E"/>
    <w:rsid w:val="000461F6"/>
    <w:rsid w:val="000475B6"/>
    <w:rsid w:val="0006215C"/>
    <w:rsid w:val="000E1189"/>
    <w:rsid w:val="00106257"/>
    <w:rsid w:val="0014412B"/>
    <w:rsid w:val="00164AA3"/>
    <w:rsid w:val="00173C08"/>
    <w:rsid w:val="00193193"/>
    <w:rsid w:val="0019731F"/>
    <w:rsid w:val="00277A5D"/>
    <w:rsid w:val="002A5972"/>
    <w:rsid w:val="00321877"/>
    <w:rsid w:val="00336656"/>
    <w:rsid w:val="003A2734"/>
    <w:rsid w:val="00405188"/>
    <w:rsid w:val="00435FBC"/>
    <w:rsid w:val="00466C6B"/>
    <w:rsid w:val="00474FBD"/>
    <w:rsid w:val="00484C70"/>
    <w:rsid w:val="0048744D"/>
    <w:rsid w:val="004D63C3"/>
    <w:rsid w:val="004D68EC"/>
    <w:rsid w:val="004D7B45"/>
    <w:rsid w:val="004E597B"/>
    <w:rsid w:val="004E6E7A"/>
    <w:rsid w:val="00507B47"/>
    <w:rsid w:val="005179B6"/>
    <w:rsid w:val="00531117"/>
    <w:rsid w:val="005867CE"/>
    <w:rsid w:val="00625DF1"/>
    <w:rsid w:val="006417B5"/>
    <w:rsid w:val="00644C52"/>
    <w:rsid w:val="006A4C36"/>
    <w:rsid w:val="006F07B9"/>
    <w:rsid w:val="006F2236"/>
    <w:rsid w:val="0072543B"/>
    <w:rsid w:val="007A1DF3"/>
    <w:rsid w:val="008601B2"/>
    <w:rsid w:val="00877957"/>
    <w:rsid w:val="008A1AB3"/>
    <w:rsid w:val="008B6BEC"/>
    <w:rsid w:val="008C7E63"/>
    <w:rsid w:val="00923D50"/>
    <w:rsid w:val="00923ECA"/>
    <w:rsid w:val="00927B56"/>
    <w:rsid w:val="00990162"/>
    <w:rsid w:val="009F4768"/>
    <w:rsid w:val="00A06663"/>
    <w:rsid w:val="00A309D2"/>
    <w:rsid w:val="00A3164F"/>
    <w:rsid w:val="00AC4836"/>
    <w:rsid w:val="00B4127B"/>
    <w:rsid w:val="00B43408"/>
    <w:rsid w:val="00BA6F91"/>
    <w:rsid w:val="00BC7E7A"/>
    <w:rsid w:val="00C31618"/>
    <w:rsid w:val="00C82377"/>
    <w:rsid w:val="00CA01E6"/>
    <w:rsid w:val="00CA65E3"/>
    <w:rsid w:val="00CF3779"/>
    <w:rsid w:val="00CF7A12"/>
    <w:rsid w:val="00D00A17"/>
    <w:rsid w:val="00D51A3A"/>
    <w:rsid w:val="00D62349"/>
    <w:rsid w:val="00D72DDB"/>
    <w:rsid w:val="00DC2473"/>
    <w:rsid w:val="00E12AE2"/>
    <w:rsid w:val="00EB67C8"/>
    <w:rsid w:val="00ED64FF"/>
    <w:rsid w:val="00F33EA0"/>
    <w:rsid w:val="00F71CDB"/>
    <w:rsid w:val="00F870B5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56"/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spacing w:before="120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rPr>
      <w:rFonts w:ascii="Times New Roman" w:hAnsi="Times New Roman"/>
      <w:sz w:val="24"/>
    </w:rPr>
  </w:style>
  <w:style w:type="paragraph" w:customStyle="1" w:styleId="RevisionHist">
    <w:name w:val="RevisionHist"/>
    <w:basedOn w:val="Normal"/>
  </w:style>
  <w:style w:type="paragraph" w:styleId="Date">
    <w:name w:val="Date"/>
    <w:basedOn w:val="Normal"/>
    <w:semiHidden/>
  </w:style>
  <w:style w:type="paragraph" w:customStyle="1" w:styleId="Hierarchy">
    <w:name w:val="Hierarchy"/>
    <w:basedOn w:val="Normal"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Project">
    <w:name w:val="Project"/>
    <w:basedOn w:val="Normal"/>
    <w:pPr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BD"/>
    <w:pPr>
      <w:ind w:left="720"/>
      <w:contextualSpacing/>
    </w:pPr>
  </w:style>
  <w:style w:type="table" w:styleId="TableGrid">
    <w:name w:val="Table Grid"/>
    <w:basedOn w:val="TableNormal"/>
    <w:uiPriority w:val="59"/>
    <w:rsid w:val="00586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927B56"/>
  </w:style>
  <w:style w:type="paragraph" w:styleId="TOCHeading">
    <w:name w:val="TOC Heading"/>
    <w:basedOn w:val="Heading1"/>
    <w:next w:val="Normal"/>
    <w:uiPriority w:val="39"/>
    <w:unhideWhenUsed/>
    <w:qFormat/>
    <w:rsid w:val="00ED64FF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424A1F-9701-4C38-8279-9D1C166F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201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HỒ XUÂN QUANG</cp:lastModifiedBy>
  <cp:revision>6</cp:revision>
  <cp:lastPrinted>2001-09-06T16:54:00Z</cp:lastPrinted>
  <dcterms:created xsi:type="dcterms:W3CDTF">2022-12-16T03:49:00Z</dcterms:created>
  <dcterms:modified xsi:type="dcterms:W3CDTF">2022-12-29T05:14:00Z</dcterms:modified>
</cp:coreProperties>
</file>